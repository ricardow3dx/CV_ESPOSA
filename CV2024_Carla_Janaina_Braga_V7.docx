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261C2" w14:textId="2FFBF9AD" w:rsidR="00E17290" w:rsidRDefault="00E17290" w:rsidP="00E17290">
      <w:pPr>
        <w:pStyle w:val="Title"/>
        <w:jc w:val="center"/>
        <w:rPr>
          <w:b/>
          <w:sz w:val="52"/>
        </w:rPr>
      </w:pPr>
      <w:r w:rsidRPr="00E17290">
        <w:rPr>
          <w:b/>
          <w:sz w:val="52"/>
        </w:rPr>
        <w:t>Carla Janaina Braga</w:t>
      </w:r>
    </w:p>
    <w:p w14:paraId="70A64187" w14:textId="77777777" w:rsidR="00E17290" w:rsidRPr="00E17290" w:rsidRDefault="00E17290" w:rsidP="00E17290"/>
    <w:p w14:paraId="37937ADE" w14:textId="4E44069B" w:rsidR="00E17290" w:rsidRPr="00E17290" w:rsidRDefault="009F749F" w:rsidP="00E17290">
      <w:pPr>
        <w:spacing w:after="0"/>
        <w:rPr>
          <w:rFonts w:ascii="Verdana" w:hAnsi="Verdana" w:cs="Verdana"/>
        </w:rPr>
      </w:pPr>
      <w:r>
        <w:rPr>
          <w:rFonts w:ascii="Verdana" w:hAnsi="Verdana" w:cs="Verdana"/>
        </w:rPr>
        <w:t>Idade: 3</w:t>
      </w:r>
      <w:r w:rsidR="00CE5DEC">
        <w:rPr>
          <w:rFonts w:ascii="Verdana" w:hAnsi="Verdana" w:cs="Verdana"/>
        </w:rPr>
        <w:t>4</w:t>
      </w:r>
      <w:r>
        <w:rPr>
          <w:rFonts w:ascii="Verdana" w:hAnsi="Verdana" w:cs="Verdana"/>
        </w:rPr>
        <w:t xml:space="preserve"> </w:t>
      </w:r>
      <w:r w:rsidR="008B71BD">
        <w:rPr>
          <w:rFonts w:ascii="Verdana" w:hAnsi="Verdana" w:cs="Verdana"/>
        </w:rPr>
        <w:t>a</w:t>
      </w:r>
      <w:r>
        <w:rPr>
          <w:rFonts w:ascii="Verdana" w:hAnsi="Verdana" w:cs="Verdana"/>
        </w:rPr>
        <w:t xml:space="preserve">nos. Estado Civil: </w:t>
      </w:r>
      <w:r w:rsidR="007006E4">
        <w:rPr>
          <w:rFonts w:ascii="Verdana" w:hAnsi="Verdana" w:cs="Verdana"/>
        </w:rPr>
        <w:t>Casad</w:t>
      </w:r>
      <w:r w:rsidR="00E17290">
        <w:rPr>
          <w:rFonts w:ascii="Verdana" w:hAnsi="Verdana" w:cs="Verdana"/>
        </w:rPr>
        <w:t>a</w:t>
      </w:r>
      <w:r>
        <w:rPr>
          <w:rFonts w:ascii="Verdana" w:hAnsi="Verdana" w:cs="Verdana"/>
        </w:rPr>
        <w:t xml:space="preserve">. </w:t>
      </w:r>
      <w:r>
        <w:rPr>
          <w:rFonts w:ascii="Verdana" w:hAnsi="Verdana" w:cs="Verdana"/>
        </w:rPr>
        <w:br/>
      </w:r>
      <w:r w:rsidR="00891C43" w:rsidRPr="00891C43">
        <w:rPr>
          <w:rFonts w:ascii="Verdana" w:hAnsi="Verdana" w:cs="Verdana"/>
        </w:rPr>
        <w:t xml:space="preserve">Endereço: </w:t>
      </w:r>
      <w:r w:rsidR="00634474" w:rsidRPr="00891C43">
        <w:rPr>
          <w:rFonts w:ascii="Verdana" w:hAnsi="Verdana" w:cs="Verdana"/>
        </w:rPr>
        <w:t xml:space="preserve">Rua: </w:t>
      </w:r>
      <w:r w:rsidR="00CE5DEC">
        <w:rPr>
          <w:rFonts w:ascii="Verdana" w:hAnsi="Verdana" w:cs="Verdana"/>
        </w:rPr>
        <w:t>Junqueira Freire</w:t>
      </w:r>
      <w:r w:rsidR="00891C43" w:rsidRPr="00891C43">
        <w:rPr>
          <w:rFonts w:ascii="Verdana" w:hAnsi="Verdana" w:cs="Verdana"/>
        </w:rPr>
        <w:t xml:space="preserve"> n° </w:t>
      </w:r>
      <w:r w:rsidR="00CE5DEC">
        <w:rPr>
          <w:rFonts w:ascii="Verdana" w:hAnsi="Verdana" w:cs="Verdana"/>
        </w:rPr>
        <w:t>231</w:t>
      </w:r>
      <w:r w:rsidR="00891C43" w:rsidRPr="00891C43">
        <w:rPr>
          <w:rFonts w:ascii="Verdana" w:hAnsi="Verdana" w:cs="Verdana"/>
        </w:rPr>
        <w:t xml:space="preserve"> CEP: </w:t>
      </w:r>
      <w:r w:rsidR="00CE5DEC">
        <w:rPr>
          <w:rFonts w:ascii="Verdana" w:hAnsi="Verdana" w:cs="Verdana"/>
        </w:rPr>
        <w:t>01507</w:t>
      </w:r>
      <w:r w:rsidR="00891C43" w:rsidRPr="00891C43">
        <w:rPr>
          <w:rFonts w:ascii="Verdana" w:hAnsi="Verdana" w:cs="Verdana"/>
        </w:rPr>
        <w:t>-0</w:t>
      </w:r>
      <w:r w:rsidR="00CE5DEC">
        <w:rPr>
          <w:rFonts w:ascii="Verdana" w:hAnsi="Verdana" w:cs="Verdana"/>
        </w:rPr>
        <w:t>2</w:t>
      </w:r>
      <w:r w:rsidR="00891C43" w:rsidRPr="00891C43">
        <w:rPr>
          <w:rFonts w:ascii="Verdana" w:hAnsi="Verdana" w:cs="Verdana"/>
        </w:rPr>
        <w:t xml:space="preserve">0 – </w:t>
      </w:r>
      <w:r w:rsidR="00CE5DEC">
        <w:rPr>
          <w:rFonts w:ascii="Verdana" w:hAnsi="Verdana" w:cs="Verdana"/>
        </w:rPr>
        <w:t>Liberdade</w:t>
      </w:r>
      <w:r w:rsidR="00891C43" w:rsidRPr="00891C43">
        <w:rPr>
          <w:rFonts w:ascii="Verdana" w:hAnsi="Verdana" w:cs="Verdana"/>
        </w:rPr>
        <w:t>, São Paulo – SP</w:t>
      </w:r>
      <w:r w:rsidR="00891C43" w:rsidRPr="00891C43">
        <w:rPr>
          <w:rFonts w:ascii="Verdana" w:hAnsi="Verdana" w:cs="Verdana"/>
        </w:rPr>
        <w:br/>
        <w:t>Contato:(011) 9</w:t>
      </w:r>
      <w:r w:rsidR="00E17290">
        <w:rPr>
          <w:rFonts w:ascii="Verdana" w:hAnsi="Verdana" w:cs="Verdana"/>
        </w:rPr>
        <w:t>8055-1111</w:t>
      </w:r>
      <w:r w:rsidR="00891C43" w:rsidRPr="00891C43">
        <w:rPr>
          <w:rFonts w:ascii="Verdana" w:hAnsi="Verdana" w:cs="Verdana"/>
        </w:rPr>
        <w:t xml:space="preserve">. </w:t>
      </w:r>
      <w:r w:rsidR="00634474" w:rsidRPr="00891C43">
        <w:rPr>
          <w:rFonts w:ascii="Verdana" w:hAnsi="Verdana" w:cs="Verdana"/>
        </w:rPr>
        <w:t>E-mail:</w:t>
      </w:r>
      <w:r w:rsidR="00A359E3" w:rsidRPr="00891C43">
        <w:rPr>
          <w:rFonts w:ascii="Verdana" w:hAnsi="Verdana" w:cs="Verdana"/>
        </w:rPr>
        <w:t xml:space="preserve"> </w:t>
      </w:r>
      <w:hyperlink r:id="rId9" w:history="1">
        <w:r w:rsidR="00E17290" w:rsidRPr="003652E4">
          <w:rPr>
            <w:rStyle w:val="Internetlink"/>
            <w:rFonts w:ascii="Times New Roman" w:hAnsi="Times New Roman" w:cs="Calibri"/>
            <w:sz w:val="24"/>
            <w:szCs w:val="24"/>
          </w:rPr>
          <w:t>carla.braga.dev@gmail.com</w:t>
        </w:r>
      </w:hyperlink>
      <w:r w:rsidR="00E17290" w:rsidRPr="003652E4">
        <w:rPr>
          <w:rStyle w:val="Internetlink"/>
          <w:rFonts w:ascii="Times New Roman" w:hAnsi="Times New Roman" w:cs="Calibri"/>
          <w:sz w:val="24"/>
          <w:szCs w:val="24"/>
        </w:rPr>
        <w:t xml:space="preserve">  </w:t>
      </w:r>
    </w:p>
    <w:p w14:paraId="39E79C3B" w14:textId="18A7EB00" w:rsidR="001B16F9" w:rsidRPr="00E17290" w:rsidRDefault="00E17290" w:rsidP="00E17290">
      <w:pPr>
        <w:spacing w:after="0"/>
        <w:rPr>
          <w:rFonts w:cs="Calibri"/>
          <w:sz w:val="28"/>
          <w:szCs w:val="28"/>
        </w:rPr>
      </w:pPr>
      <w:r w:rsidRPr="00E17290">
        <w:rPr>
          <w:rFonts w:ascii="Verdana" w:hAnsi="Verdana" w:cs="Verdana"/>
        </w:rPr>
        <w:t xml:space="preserve">Repositório de projetos: </w:t>
      </w:r>
      <w:hyperlink r:id="rId10" w:history="1">
        <w:r w:rsidRPr="003652E4">
          <w:rPr>
            <w:rStyle w:val="Internetlink"/>
            <w:rFonts w:ascii="Times New Roman" w:hAnsi="Times New Roman" w:cs="Calibri"/>
            <w:sz w:val="24"/>
            <w:szCs w:val="24"/>
          </w:rPr>
          <w:t>https://github.com/carlajb</w:t>
        </w:r>
      </w:hyperlink>
      <w:r w:rsidR="00FB54AA" w:rsidRPr="00E17290">
        <w:rPr>
          <w:rFonts w:ascii="Verdana" w:hAnsi="Verdana" w:cs="Verdana"/>
          <w:sz w:val="28"/>
          <w:szCs w:val="28"/>
        </w:rPr>
        <w:t xml:space="preserve">  </w:t>
      </w:r>
      <w:r w:rsidR="00FC3A9F" w:rsidRPr="00891C43">
        <w:rPr>
          <w:rFonts w:ascii="Verdana" w:hAnsi="Verdana" w:cs="Verdana"/>
        </w:rPr>
        <w:br/>
      </w:r>
    </w:p>
    <w:p w14:paraId="05615196" w14:textId="77777777" w:rsidR="00634474" w:rsidRPr="00891C43" w:rsidRDefault="00634474">
      <w:pPr>
        <w:keepNext/>
        <w:widowControl w:val="0"/>
        <w:shd w:val="pct12" w:color="000000" w:fill="FFFFFF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</w:rPr>
      </w:pPr>
      <w:r w:rsidRPr="00891C43">
        <w:rPr>
          <w:rFonts w:ascii="Verdana" w:hAnsi="Verdana" w:cs="Verdana"/>
          <w:b/>
          <w:bCs/>
        </w:rPr>
        <w:t>Objetivo</w:t>
      </w:r>
    </w:p>
    <w:p w14:paraId="0183AC48" w14:textId="77777777" w:rsidR="00634474" w:rsidRPr="00891C43" w:rsidRDefault="00634474">
      <w:pPr>
        <w:widowControl w:val="0"/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3374EFE4" w14:textId="2D59AFC6" w:rsidR="0062748E" w:rsidRDefault="00E60962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891C43">
        <w:rPr>
          <w:rFonts w:ascii="Verdana" w:hAnsi="Verdana" w:cs="Verdana"/>
        </w:rPr>
        <w:t xml:space="preserve">Atuar </w:t>
      </w:r>
      <w:r w:rsidR="004D7078" w:rsidRPr="00891C43">
        <w:rPr>
          <w:rFonts w:ascii="Verdana" w:hAnsi="Verdana" w:cs="Verdana"/>
        </w:rPr>
        <w:t>com</w:t>
      </w:r>
      <w:r w:rsidR="0062748E" w:rsidRPr="00891C43">
        <w:rPr>
          <w:rFonts w:ascii="Verdana" w:hAnsi="Verdana" w:cs="Verdana"/>
        </w:rPr>
        <w:t xml:space="preserve">o </w:t>
      </w:r>
      <w:r w:rsidR="00E17290">
        <w:rPr>
          <w:rFonts w:ascii="Verdana" w:hAnsi="Verdana" w:cs="Verdana"/>
        </w:rPr>
        <w:t>Desenvolvedora</w:t>
      </w:r>
    </w:p>
    <w:p w14:paraId="2823DE57" w14:textId="77777777" w:rsidR="00891C43" w:rsidRDefault="00891C4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03156CCA" w14:textId="77777777" w:rsidR="00891C43" w:rsidRPr="00891C43" w:rsidRDefault="00891C43" w:rsidP="00891C43">
      <w:pPr>
        <w:keepNext/>
        <w:widowControl w:val="0"/>
        <w:shd w:val="pct12" w:color="000000" w:fill="FFFFFF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</w:rPr>
      </w:pPr>
      <w:r w:rsidRPr="00891C43">
        <w:rPr>
          <w:rFonts w:ascii="Verdana" w:hAnsi="Verdana" w:cs="Verdana"/>
          <w:b/>
          <w:bCs/>
        </w:rPr>
        <w:t>Formação</w:t>
      </w:r>
    </w:p>
    <w:p w14:paraId="67FB2D8D" w14:textId="77777777" w:rsidR="00891C43" w:rsidRPr="00891C43" w:rsidRDefault="00891C43" w:rsidP="00891C4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704A382A" w14:textId="62098DCF" w:rsidR="00E17290" w:rsidRPr="00E17290" w:rsidRDefault="00E17290" w:rsidP="00E17290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E17290">
        <w:rPr>
          <w:rFonts w:ascii="Verdana" w:hAnsi="Verdana" w:cs="Verdana"/>
        </w:rPr>
        <w:t xml:space="preserve">Tecnologia em Análise e Desenvolvimento de Sistemas, Universidade Nove de Julho </w:t>
      </w:r>
      <w:r w:rsidR="001D5CBC">
        <w:rPr>
          <w:rFonts w:ascii="Verdana" w:hAnsi="Verdana" w:cs="Verdana"/>
        </w:rPr>
        <w:t>–</w:t>
      </w:r>
      <w:r w:rsidRPr="00E17290">
        <w:rPr>
          <w:rFonts w:ascii="Verdana" w:hAnsi="Verdana" w:cs="Verdana"/>
        </w:rPr>
        <w:t xml:space="preserve"> </w:t>
      </w:r>
      <w:r w:rsidR="001D5CBC">
        <w:rPr>
          <w:rFonts w:ascii="Verdana" w:hAnsi="Verdana" w:cs="Verdana"/>
        </w:rPr>
        <w:t>Concluído</w:t>
      </w:r>
      <w:r w:rsidRPr="00E17290">
        <w:rPr>
          <w:rFonts w:ascii="Verdana" w:hAnsi="Verdana" w:cs="Verdana"/>
        </w:rPr>
        <w:t xml:space="preserve">: </w:t>
      </w:r>
      <w:r w:rsidR="007302DA">
        <w:rPr>
          <w:rFonts w:ascii="Verdana" w:hAnsi="Verdana" w:cs="Verdana"/>
        </w:rPr>
        <w:t>novembro</w:t>
      </w:r>
      <w:r w:rsidRPr="00E17290">
        <w:rPr>
          <w:rFonts w:ascii="Verdana" w:hAnsi="Verdana" w:cs="Verdana"/>
        </w:rPr>
        <w:t xml:space="preserve"> 2023</w:t>
      </w:r>
    </w:p>
    <w:p w14:paraId="02B7740E" w14:textId="472D7ACC" w:rsidR="00E17290" w:rsidRPr="00F5513B" w:rsidRDefault="00E17290" w:rsidP="00F5513B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F5513B">
        <w:rPr>
          <w:rFonts w:ascii="Verdana" w:hAnsi="Verdana" w:cs="Verdana"/>
        </w:rPr>
        <w:t>Administração em Recursos Humano, Universidade Nove de Julho - 20</w:t>
      </w:r>
      <w:r w:rsidR="00753DCF">
        <w:rPr>
          <w:rFonts w:ascii="Verdana" w:hAnsi="Verdana" w:cs="Verdana"/>
        </w:rPr>
        <w:t>1</w:t>
      </w:r>
      <w:r w:rsidRPr="00F5513B">
        <w:rPr>
          <w:rFonts w:ascii="Verdana" w:hAnsi="Verdana" w:cs="Verdana"/>
        </w:rPr>
        <w:t>2</w:t>
      </w:r>
    </w:p>
    <w:p w14:paraId="2C6A3C3C" w14:textId="77777777" w:rsidR="00634474" w:rsidRPr="00891C43" w:rsidRDefault="00634474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0295A07E" w14:textId="77777777" w:rsidR="00634474" w:rsidRPr="00891C43" w:rsidRDefault="00634474">
      <w:pPr>
        <w:keepNext/>
        <w:widowControl w:val="0"/>
        <w:shd w:val="pct12" w:color="000000" w:fill="FFFFFF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</w:rPr>
      </w:pPr>
      <w:r w:rsidRPr="00891C43">
        <w:rPr>
          <w:rFonts w:ascii="Verdana" w:hAnsi="Verdana" w:cs="Verdana"/>
          <w:b/>
          <w:bCs/>
        </w:rPr>
        <w:t>Idiomas</w:t>
      </w:r>
    </w:p>
    <w:p w14:paraId="413ABB52" w14:textId="77777777" w:rsidR="00634474" w:rsidRPr="00891C43" w:rsidRDefault="00634474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0530FF74" w14:textId="76C32B92" w:rsidR="009F11C9" w:rsidRDefault="009F11C9" w:rsidP="009F11C9">
      <w:pPr>
        <w:pStyle w:val="BodyText2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Inglês </w:t>
      </w:r>
      <w:r w:rsidR="00F5513B">
        <w:rPr>
          <w:sz w:val="22"/>
          <w:szCs w:val="22"/>
        </w:rPr>
        <w:t>B</w:t>
      </w:r>
      <w:r w:rsidR="003652E4">
        <w:rPr>
          <w:sz w:val="22"/>
          <w:szCs w:val="22"/>
        </w:rPr>
        <w:t>á</w:t>
      </w:r>
      <w:r w:rsidR="00F5513B">
        <w:rPr>
          <w:sz w:val="22"/>
          <w:szCs w:val="22"/>
        </w:rPr>
        <w:t>sico</w:t>
      </w:r>
      <w:r w:rsidR="003652E4">
        <w:rPr>
          <w:sz w:val="22"/>
          <w:szCs w:val="22"/>
        </w:rPr>
        <w:t xml:space="preserve"> – Cursando </w:t>
      </w:r>
      <w:r w:rsidR="00CE5DEC">
        <w:rPr>
          <w:sz w:val="22"/>
          <w:szCs w:val="22"/>
        </w:rPr>
        <w:t>3</w:t>
      </w:r>
      <w:r w:rsidR="003652E4">
        <w:rPr>
          <w:sz w:val="22"/>
          <w:szCs w:val="22"/>
        </w:rPr>
        <w:t>º Semestre CNA</w:t>
      </w:r>
    </w:p>
    <w:p w14:paraId="6C449E92" w14:textId="77777777" w:rsidR="00634474" w:rsidRPr="00891C43" w:rsidRDefault="00634474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79195595" w14:textId="77777777" w:rsidR="00634474" w:rsidRPr="00753DCF" w:rsidRDefault="00634474">
      <w:pPr>
        <w:keepNext/>
        <w:widowControl w:val="0"/>
        <w:shd w:val="pct12" w:color="auto" w:fill="FFFFFF"/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</w:rPr>
      </w:pPr>
      <w:r w:rsidRPr="00753DCF">
        <w:rPr>
          <w:rFonts w:ascii="Verdana" w:hAnsi="Verdana" w:cs="Verdana"/>
          <w:b/>
          <w:bCs/>
        </w:rPr>
        <w:t>Cursos</w:t>
      </w:r>
    </w:p>
    <w:p w14:paraId="7545EBE8" w14:textId="0B02B204" w:rsidR="00F5513B" w:rsidRPr="00753DCF" w:rsidRDefault="002D240E" w:rsidP="00F5513B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F5513B">
        <w:rPr>
          <w:rFonts w:ascii="Verdana" w:hAnsi="Verdana" w:cs="Verdana"/>
        </w:rPr>
        <w:br/>
      </w:r>
      <w:r w:rsidR="00F5513B" w:rsidRPr="00753DCF">
        <w:rPr>
          <w:rFonts w:ascii="Verdana" w:hAnsi="Verdana" w:cs="Verdana"/>
        </w:rPr>
        <w:t>2021</w:t>
      </w:r>
      <w:r w:rsidR="00E36971">
        <w:rPr>
          <w:rFonts w:ascii="Verdana" w:hAnsi="Verdana" w:cs="Verdana"/>
        </w:rPr>
        <w:t xml:space="preserve"> </w:t>
      </w:r>
      <w:r w:rsidR="00F5513B" w:rsidRPr="00753DCF">
        <w:rPr>
          <w:rFonts w:ascii="Verdana" w:hAnsi="Verdana" w:cs="Verdana"/>
        </w:rPr>
        <w:t>- Introdução ao PHP- Digital Innovation One</w:t>
      </w:r>
    </w:p>
    <w:p w14:paraId="1678103B" w14:textId="2719273A" w:rsidR="00F5513B" w:rsidRPr="00753DCF" w:rsidRDefault="00F5513B" w:rsidP="00F5513B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753DCF">
        <w:rPr>
          <w:rFonts w:ascii="Verdana" w:hAnsi="Verdana" w:cs="Verdana"/>
        </w:rPr>
        <w:t>2021</w:t>
      </w:r>
      <w:r w:rsidR="00E36971">
        <w:rPr>
          <w:rFonts w:ascii="Verdana" w:hAnsi="Verdana" w:cs="Verdana"/>
        </w:rPr>
        <w:t xml:space="preserve"> </w:t>
      </w:r>
      <w:r w:rsidRPr="00753DCF">
        <w:rPr>
          <w:rFonts w:ascii="Verdana" w:hAnsi="Verdana" w:cs="Verdana"/>
        </w:rPr>
        <w:t>- Primeiros passos com .NET + C# - Digital Innovation One</w:t>
      </w:r>
    </w:p>
    <w:p w14:paraId="17136A7F" w14:textId="77777777" w:rsidR="00F5513B" w:rsidRPr="00753DCF" w:rsidRDefault="00F5513B" w:rsidP="00F5513B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753DCF">
        <w:rPr>
          <w:rFonts w:ascii="Verdana" w:hAnsi="Verdana" w:cs="Verdana"/>
        </w:rPr>
        <w:t>2021 - Desenvolvedor Full Stack - Recode Pro</w:t>
      </w:r>
    </w:p>
    <w:p w14:paraId="5EE9536A" w14:textId="0174040C" w:rsidR="00F5513B" w:rsidRPr="00753DCF" w:rsidRDefault="00F5513B" w:rsidP="00F5513B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753DCF">
        <w:rPr>
          <w:rFonts w:ascii="Verdana" w:hAnsi="Verdana" w:cs="Verdana"/>
        </w:rPr>
        <w:t>2021</w:t>
      </w:r>
      <w:r w:rsidR="00E36971">
        <w:rPr>
          <w:rFonts w:ascii="Verdana" w:hAnsi="Verdana" w:cs="Verdana"/>
        </w:rPr>
        <w:t xml:space="preserve"> </w:t>
      </w:r>
      <w:r w:rsidRPr="00753DCF">
        <w:rPr>
          <w:rFonts w:ascii="Verdana" w:hAnsi="Verdana" w:cs="Verdana"/>
        </w:rPr>
        <w:t>- Orientação a objetos em .NET - Digital Innovation One</w:t>
      </w:r>
    </w:p>
    <w:p w14:paraId="3831FC13" w14:textId="77777777" w:rsidR="00F5513B" w:rsidRPr="00753DCF" w:rsidRDefault="00F5513B" w:rsidP="00F5513B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753DCF">
        <w:rPr>
          <w:rFonts w:ascii="Verdana" w:hAnsi="Verdana" w:cs="Verdana"/>
        </w:rPr>
        <w:t>2021 - Projetos Ágeis com Scrum - Digital Innovation One</w:t>
      </w:r>
    </w:p>
    <w:p w14:paraId="70A03453" w14:textId="77777777" w:rsidR="00F5513B" w:rsidRPr="00753DCF" w:rsidRDefault="00F5513B" w:rsidP="00F5513B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753DCF">
        <w:rPr>
          <w:rFonts w:ascii="Verdana" w:hAnsi="Verdana" w:cs="Verdana"/>
        </w:rPr>
        <w:t>2021 - Introdução a criação de websites com HTML5 e CSS3 - Digital Innovation One</w:t>
      </w:r>
    </w:p>
    <w:p w14:paraId="4D0442AC" w14:textId="77777777" w:rsidR="00F5513B" w:rsidRPr="00753DCF" w:rsidRDefault="00F5513B" w:rsidP="00F5513B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753DCF">
        <w:rPr>
          <w:rFonts w:ascii="Verdana" w:hAnsi="Verdana" w:cs="Verdana"/>
        </w:rPr>
        <w:t>2021 - Primeiros passos para começar a programar - Digital Innovation One</w:t>
      </w:r>
    </w:p>
    <w:p w14:paraId="6D6B6CA6" w14:textId="511FE3A1" w:rsidR="00B202D5" w:rsidRPr="00753DCF" w:rsidRDefault="00F5513B" w:rsidP="00FD5DF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753DCF">
        <w:rPr>
          <w:rFonts w:ascii="Verdana" w:hAnsi="Verdana" w:cs="Verdana"/>
        </w:rPr>
        <w:t xml:space="preserve">2020 - Desenvolvimento </w:t>
      </w:r>
      <w:r w:rsidR="008B71BD">
        <w:rPr>
          <w:rFonts w:ascii="Verdana" w:hAnsi="Verdana" w:cs="Verdana"/>
        </w:rPr>
        <w:t xml:space="preserve">de </w:t>
      </w:r>
      <w:r w:rsidRPr="00753DCF">
        <w:rPr>
          <w:rFonts w:ascii="Verdana" w:hAnsi="Verdana" w:cs="Verdana"/>
        </w:rPr>
        <w:t>Banco de Dados Oracle SQL e PL/SQL</w:t>
      </w:r>
    </w:p>
    <w:p w14:paraId="4D3419F5" w14:textId="77777777" w:rsidR="003E3D41" w:rsidRPr="00F5513B" w:rsidRDefault="003E3D41" w:rsidP="008E3CA0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62D4BD5E" w14:textId="77777777" w:rsidR="00634474" w:rsidRPr="00891C43" w:rsidRDefault="00634474">
      <w:pPr>
        <w:widowControl w:val="0"/>
        <w:shd w:val="pct12" w:color="000000" w:fill="FFFFFF"/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</w:rPr>
      </w:pPr>
      <w:r w:rsidRPr="00891C43">
        <w:rPr>
          <w:rFonts w:ascii="Verdana" w:hAnsi="Verdana" w:cs="Verdana"/>
          <w:b/>
          <w:bCs/>
        </w:rPr>
        <w:t>Experiência Profissional</w:t>
      </w:r>
    </w:p>
    <w:p w14:paraId="1671B889" w14:textId="4792F624" w:rsidR="008D0FD3" w:rsidRDefault="008D0FD3" w:rsidP="008D0FD3">
      <w:pPr>
        <w:keepNext/>
        <w:widowControl w:val="0"/>
        <w:tabs>
          <w:tab w:val="left" w:pos="6804"/>
        </w:tabs>
        <w:autoSpaceDE w:val="0"/>
        <w:autoSpaceDN w:val="0"/>
        <w:adjustRightInd w:val="0"/>
        <w:spacing w:after="0" w:line="240" w:lineRule="auto"/>
        <w:ind w:right="18"/>
        <w:rPr>
          <w:rFonts w:ascii="Verdana" w:hAnsi="Verdana" w:cs="Verdana"/>
          <w:b/>
          <w:bCs/>
        </w:rPr>
      </w:pPr>
    </w:p>
    <w:p w14:paraId="36CAFC1E" w14:textId="1D514752" w:rsidR="00414027" w:rsidRDefault="00414027" w:rsidP="008D0FD3">
      <w:pPr>
        <w:keepNext/>
        <w:widowControl w:val="0"/>
        <w:tabs>
          <w:tab w:val="left" w:pos="6804"/>
        </w:tabs>
        <w:autoSpaceDE w:val="0"/>
        <w:autoSpaceDN w:val="0"/>
        <w:adjustRightInd w:val="0"/>
        <w:spacing w:after="0" w:line="240" w:lineRule="auto"/>
        <w:ind w:right="18"/>
        <w:rPr>
          <w:rStyle w:val="Hyperlink"/>
        </w:rPr>
      </w:pPr>
      <w:r>
        <w:rPr>
          <w:rFonts w:ascii="Verdana" w:hAnsi="Verdana" w:cs="Verdana"/>
          <w:b/>
          <w:bCs/>
        </w:rPr>
        <w:t xml:space="preserve">Atento - </w:t>
      </w:r>
      <w:hyperlink r:id="rId11" w:history="1">
        <w:r w:rsidRPr="003F68C9">
          <w:rPr>
            <w:rStyle w:val="Hyperlink"/>
          </w:rPr>
          <w:t>https://atento.com/pb/</w:t>
        </w:r>
      </w:hyperlink>
    </w:p>
    <w:p w14:paraId="277A41ED" w14:textId="1D086F38" w:rsidR="00414027" w:rsidRPr="000121BD" w:rsidRDefault="00414027" w:rsidP="008D0FD3">
      <w:pPr>
        <w:keepNext/>
        <w:widowControl w:val="0"/>
        <w:tabs>
          <w:tab w:val="left" w:pos="6804"/>
        </w:tabs>
        <w:autoSpaceDE w:val="0"/>
        <w:autoSpaceDN w:val="0"/>
        <w:adjustRightInd w:val="0"/>
        <w:spacing w:after="0" w:line="240" w:lineRule="auto"/>
        <w:ind w:right="18"/>
        <w:rPr>
          <w:rFonts w:ascii="Verdana" w:hAnsi="Verdana" w:cs="Verdana"/>
          <w:color w:val="000000"/>
        </w:rPr>
      </w:pPr>
      <w:r w:rsidRPr="000121BD">
        <w:rPr>
          <w:rFonts w:ascii="Verdana" w:hAnsi="Verdana" w:cs="Verdana"/>
          <w:color w:val="000000"/>
        </w:rPr>
        <w:t>Cargo:</w:t>
      </w:r>
      <w:r w:rsidR="00533B75" w:rsidRPr="000121BD">
        <w:rPr>
          <w:rFonts w:ascii="Verdana" w:hAnsi="Verdana" w:cs="Verdana"/>
          <w:color w:val="000000"/>
        </w:rPr>
        <w:t xml:space="preserve"> Analista programador Jr</w:t>
      </w:r>
    </w:p>
    <w:p w14:paraId="69F72A47" w14:textId="26B3615C" w:rsidR="00533B75" w:rsidRPr="001D5CBC" w:rsidRDefault="000121BD" w:rsidP="008D0FD3">
      <w:pPr>
        <w:keepNext/>
        <w:widowControl w:val="0"/>
        <w:tabs>
          <w:tab w:val="left" w:pos="6804"/>
        </w:tabs>
        <w:autoSpaceDE w:val="0"/>
        <w:autoSpaceDN w:val="0"/>
        <w:adjustRightInd w:val="0"/>
        <w:spacing w:after="0" w:line="240" w:lineRule="auto"/>
        <w:ind w:right="18"/>
        <w:rPr>
          <w:rFonts w:ascii="Verdana" w:hAnsi="Verdana" w:cs="Verdana"/>
          <w:b/>
          <w:bCs/>
        </w:rPr>
      </w:pPr>
      <w:r w:rsidRPr="000121BD">
        <w:rPr>
          <w:rFonts w:ascii="Verdana" w:hAnsi="Verdana" w:cs="Verdana"/>
          <w:color w:val="000000"/>
        </w:rPr>
        <w:t>Período</w:t>
      </w:r>
      <w:r w:rsidR="00533B75" w:rsidRPr="000121BD">
        <w:rPr>
          <w:rFonts w:ascii="Verdana" w:hAnsi="Verdana" w:cs="Verdana"/>
          <w:color w:val="000000"/>
        </w:rPr>
        <w:t>:</w:t>
      </w:r>
      <w:r w:rsidR="00533B75" w:rsidRPr="001D5CBC">
        <w:rPr>
          <w:rFonts w:ascii="Verdana" w:hAnsi="Verdana" w:cs="Verdana"/>
          <w:b/>
          <w:bCs/>
        </w:rPr>
        <w:t xml:space="preserve"> </w:t>
      </w:r>
      <w:r w:rsidR="00533B75">
        <w:rPr>
          <w:rFonts w:ascii="Verdana" w:hAnsi="Verdana" w:cs="Verdana"/>
          <w:b/>
          <w:bCs/>
          <w:color w:val="000000"/>
        </w:rPr>
        <w:t>04/2023</w:t>
      </w:r>
      <w:r w:rsidR="00533B75" w:rsidRPr="000A2B59">
        <w:rPr>
          <w:rFonts w:ascii="Verdana" w:hAnsi="Verdana" w:cs="Verdana"/>
          <w:b/>
          <w:bCs/>
        </w:rPr>
        <w:t xml:space="preserve"> </w:t>
      </w:r>
      <w:r w:rsidR="000A2B59" w:rsidRPr="000A2B59">
        <w:rPr>
          <w:rFonts w:ascii="Segoe UI" w:hAnsi="Segoe UI" w:cs="Segoe UI"/>
          <w:b/>
          <w:bCs/>
          <w:color w:val="0D0D0D"/>
          <w:shd w:val="clear" w:color="auto" w:fill="FFFFFF"/>
        </w:rPr>
        <w:t>a 03/2024</w:t>
      </w:r>
    </w:p>
    <w:p w14:paraId="223A7C98" w14:textId="77777777" w:rsidR="000121BD" w:rsidRPr="001D5CBC" w:rsidRDefault="000121BD" w:rsidP="008D0FD3">
      <w:pPr>
        <w:keepNext/>
        <w:widowControl w:val="0"/>
        <w:tabs>
          <w:tab w:val="left" w:pos="6804"/>
        </w:tabs>
        <w:autoSpaceDE w:val="0"/>
        <w:autoSpaceDN w:val="0"/>
        <w:adjustRightInd w:val="0"/>
        <w:spacing w:after="0" w:line="240" w:lineRule="auto"/>
        <w:ind w:right="18"/>
        <w:rPr>
          <w:rFonts w:ascii="Verdana" w:hAnsi="Verdana" w:cs="Verdana"/>
          <w:b/>
          <w:bCs/>
        </w:rPr>
      </w:pPr>
    </w:p>
    <w:p w14:paraId="4DE2FDB9" w14:textId="6DA6D6C7" w:rsidR="000121BD" w:rsidRDefault="000121BD" w:rsidP="000121B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</w:rPr>
      </w:pPr>
      <w:r w:rsidRPr="000121BD">
        <w:rPr>
          <w:rFonts w:ascii="Verdana" w:hAnsi="Verdana" w:cs="Verdana"/>
        </w:rPr>
        <w:t>Atividades:</w:t>
      </w:r>
    </w:p>
    <w:p w14:paraId="129AF87A" w14:textId="77777777" w:rsidR="000121BD" w:rsidRDefault="000121BD" w:rsidP="000121B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</w:rPr>
      </w:pPr>
    </w:p>
    <w:p w14:paraId="04AB4375" w14:textId="7CF2352C" w:rsidR="00E45F42" w:rsidRPr="00E45F42" w:rsidRDefault="00E45F42" w:rsidP="00E45F42">
      <w:pPr>
        <w:pStyle w:val="ListParagraph"/>
        <w:keepNext/>
        <w:widowControl w:val="0"/>
        <w:numPr>
          <w:ilvl w:val="0"/>
          <w:numId w:val="17"/>
        </w:numPr>
        <w:tabs>
          <w:tab w:val="left" w:pos="6804"/>
        </w:tabs>
        <w:autoSpaceDE w:val="0"/>
        <w:autoSpaceDN w:val="0"/>
        <w:adjustRightInd w:val="0"/>
        <w:spacing w:after="0" w:line="240" w:lineRule="auto"/>
        <w:ind w:right="18"/>
        <w:rPr>
          <w:rFonts w:ascii="Verdana" w:hAnsi="Verdana" w:cs="Verdana"/>
        </w:rPr>
      </w:pPr>
      <w:r w:rsidRPr="00E45F42">
        <w:rPr>
          <w:rFonts w:ascii="Verdana" w:hAnsi="Verdana" w:cs="Verdana"/>
        </w:rPr>
        <w:t>Metodologia Ágil</w:t>
      </w:r>
    </w:p>
    <w:p w14:paraId="3947942E" w14:textId="72EEC986" w:rsidR="00E45F42" w:rsidRPr="00E45F42" w:rsidRDefault="00E45F42" w:rsidP="00E45F42">
      <w:pPr>
        <w:pStyle w:val="ListParagraph"/>
        <w:keepNext/>
        <w:widowControl w:val="0"/>
        <w:numPr>
          <w:ilvl w:val="0"/>
          <w:numId w:val="17"/>
        </w:numPr>
        <w:tabs>
          <w:tab w:val="left" w:pos="6804"/>
        </w:tabs>
        <w:autoSpaceDE w:val="0"/>
        <w:autoSpaceDN w:val="0"/>
        <w:adjustRightInd w:val="0"/>
        <w:spacing w:after="0" w:line="240" w:lineRule="auto"/>
        <w:ind w:right="18"/>
        <w:rPr>
          <w:rFonts w:ascii="Verdana" w:hAnsi="Verdana" w:cs="Verdana"/>
        </w:rPr>
      </w:pPr>
      <w:r w:rsidRPr="00E45F42">
        <w:rPr>
          <w:rFonts w:ascii="Verdana" w:hAnsi="Verdana" w:cs="Verdana"/>
        </w:rPr>
        <w:t>Manutenção e melhoria de relatórios e DAPs</w:t>
      </w:r>
    </w:p>
    <w:p w14:paraId="0A0C76CA" w14:textId="4DB6134A" w:rsidR="00E45F42" w:rsidRPr="00E45F42" w:rsidRDefault="00E45F42" w:rsidP="00E45F42">
      <w:pPr>
        <w:pStyle w:val="ListParagraph"/>
        <w:keepNext/>
        <w:widowControl w:val="0"/>
        <w:numPr>
          <w:ilvl w:val="0"/>
          <w:numId w:val="17"/>
        </w:numPr>
        <w:tabs>
          <w:tab w:val="left" w:pos="6804"/>
        </w:tabs>
        <w:autoSpaceDE w:val="0"/>
        <w:autoSpaceDN w:val="0"/>
        <w:adjustRightInd w:val="0"/>
        <w:spacing w:after="0" w:line="240" w:lineRule="auto"/>
        <w:ind w:right="18"/>
        <w:rPr>
          <w:rFonts w:ascii="Verdana" w:hAnsi="Verdana" w:cs="Verdana"/>
        </w:rPr>
      </w:pPr>
      <w:r w:rsidRPr="00E45F42">
        <w:rPr>
          <w:rFonts w:ascii="Verdana" w:hAnsi="Verdana" w:cs="Verdana"/>
        </w:rPr>
        <w:t>Desenvolvimento em PHP, MySQL, JavaScript e SQL</w:t>
      </w:r>
    </w:p>
    <w:p w14:paraId="1B35E134" w14:textId="5D0ED03A" w:rsidR="00E45F42" w:rsidRPr="00E45F42" w:rsidRDefault="00E45F42" w:rsidP="00E45F42">
      <w:pPr>
        <w:pStyle w:val="ListParagraph"/>
        <w:keepNext/>
        <w:widowControl w:val="0"/>
        <w:numPr>
          <w:ilvl w:val="0"/>
          <w:numId w:val="17"/>
        </w:numPr>
        <w:tabs>
          <w:tab w:val="left" w:pos="6804"/>
        </w:tabs>
        <w:autoSpaceDE w:val="0"/>
        <w:autoSpaceDN w:val="0"/>
        <w:adjustRightInd w:val="0"/>
        <w:spacing w:after="0" w:line="240" w:lineRule="auto"/>
        <w:ind w:right="18"/>
        <w:rPr>
          <w:rFonts w:ascii="Verdana" w:hAnsi="Verdana" w:cs="Verdana"/>
        </w:rPr>
      </w:pPr>
      <w:r w:rsidRPr="00E45F42">
        <w:rPr>
          <w:rFonts w:ascii="Verdana" w:hAnsi="Verdana" w:cs="Verdana"/>
        </w:rPr>
        <w:t>Criação e gerenciamento de views de banco de dados</w:t>
      </w:r>
    </w:p>
    <w:p w14:paraId="7D0D35BE" w14:textId="1C5732D0" w:rsidR="00E45F42" w:rsidRPr="00E45F42" w:rsidRDefault="00E45F42" w:rsidP="00E45F42">
      <w:pPr>
        <w:pStyle w:val="ListParagraph"/>
        <w:keepNext/>
        <w:widowControl w:val="0"/>
        <w:numPr>
          <w:ilvl w:val="0"/>
          <w:numId w:val="17"/>
        </w:numPr>
        <w:tabs>
          <w:tab w:val="left" w:pos="6804"/>
        </w:tabs>
        <w:autoSpaceDE w:val="0"/>
        <w:autoSpaceDN w:val="0"/>
        <w:adjustRightInd w:val="0"/>
        <w:spacing w:after="0" w:line="240" w:lineRule="auto"/>
        <w:ind w:right="18"/>
        <w:rPr>
          <w:rFonts w:ascii="Verdana" w:hAnsi="Verdana" w:cs="Verdana"/>
        </w:rPr>
      </w:pPr>
      <w:r w:rsidRPr="00E45F42">
        <w:rPr>
          <w:rFonts w:ascii="Verdana" w:hAnsi="Verdana" w:cs="Verdana"/>
        </w:rPr>
        <w:t>Gerenciamento e suporte na fila de incidentes (software de gerenciamento ServiceNow)</w:t>
      </w:r>
    </w:p>
    <w:p w14:paraId="7ED3C084" w14:textId="5845250F" w:rsidR="00E45F42" w:rsidRPr="00E45F42" w:rsidRDefault="00E45F42" w:rsidP="00E45F42">
      <w:pPr>
        <w:pStyle w:val="ListParagraph"/>
        <w:keepNext/>
        <w:widowControl w:val="0"/>
        <w:numPr>
          <w:ilvl w:val="0"/>
          <w:numId w:val="17"/>
        </w:numPr>
        <w:tabs>
          <w:tab w:val="left" w:pos="6804"/>
        </w:tabs>
        <w:autoSpaceDE w:val="0"/>
        <w:autoSpaceDN w:val="0"/>
        <w:adjustRightInd w:val="0"/>
        <w:spacing w:after="0" w:line="240" w:lineRule="auto"/>
        <w:ind w:right="18"/>
        <w:rPr>
          <w:rFonts w:ascii="Verdana" w:hAnsi="Verdana" w:cs="Verdana"/>
        </w:rPr>
      </w:pPr>
      <w:r w:rsidRPr="00E45F42">
        <w:rPr>
          <w:rFonts w:ascii="Verdana" w:hAnsi="Verdana" w:cs="Verdana"/>
        </w:rPr>
        <w:t>Implantação de melhorias e alterações em ambientes de desenvolvimento e produção</w:t>
      </w:r>
    </w:p>
    <w:p w14:paraId="667C52BD" w14:textId="6FABA5EF" w:rsidR="00CE5DEC" w:rsidRPr="00E45F42" w:rsidRDefault="00E45F42" w:rsidP="00E45F42">
      <w:pPr>
        <w:pStyle w:val="ListParagraph"/>
        <w:keepNext/>
        <w:widowControl w:val="0"/>
        <w:numPr>
          <w:ilvl w:val="0"/>
          <w:numId w:val="17"/>
        </w:numPr>
        <w:tabs>
          <w:tab w:val="left" w:pos="6804"/>
        </w:tabs>
        <w:autoSpaceDE w:val="0"/>
        <w:autoSpaceDN w:val="0"/>
        <w:adjustRightInd w:val="0"/>
        <w:spacing w:after="0" w:line="240" w:lineRule="auto"/>
        <w:ind w:right="18"/>
        <w:rPr>
          <w:rFonts w:ascii="Verdana" w:hAnsi="Verdana" w:cs="Verdana"/>
        </w:rPr>
      </w:pPr>
      <w:r w:rsidRPr="00E45F42">
        <w:rPr>
          <w:rFonts w:ascii="Verdana" w:hAnsi="Verdana" w:cs="Verdana"/>
        </w:rPr>
        <w:t>Gerenciamento e criação de perfis/usuários para aplicações</w:t>
      </w:r>
      <w:r w:rsidR="00CE5DEC" w:rsidRPr="00E45F42">
        <w:rPr>
          <w:rFonts w:ascii="Verdana" w:hAnsi="Verdana" w:cs="Verdana"/>
          <w:b/>
          <w:bCs/>
        </w:rPr>
        <w:br w:type="page"/>
      </w:r>
    </w:p>
    <w:p w14:paraId="49819E57" w14:textId="77777777" w:rsidR="00CE5DEC" w:rsidRPr="00CE5DEC" w:rsidRDefault="00CE5DEC" w:rsidP="00CE5DEC">
      <w:pPr>
        <w:keepNext/>
        <w:widowControl w:val="0"/>
        <w:tabs>
          <w:tab w:val="left" w:pos="6804"/>
        </w:tabs>
        <w:autoSpaceDE w:val="0"/>
        <w:autoSpaceDN w:val="0"/>
        <w:adjustRightInd w:val="0"/>
        <w:spacing w:after="0" w:line="240" w:lineRule="auto"/>
        <w:ind w:right="18"/>
        <w:rPr>
          <w:rFonts w:ascii="Verdana" w:hAnsi="Verdana" w:cs="Verdana"/>
          <w:b/>
          <w:bCs/>
        </w:rPr>
      </w:pPr>
    </w:p>
    <w:p w14:paraId="15B81831" w14:textId="2F9CC101" w:rsidR="00F5513B" w:rsidRDefault="00F5513B" w:rsidP="00B01224">
      <w:pPr>
        <w:keepNext/>
        <w:widowControl w:val="0"/>
        <w:tabs>
          <w:tab w:val="left" w:pos="6804"/>
        </w:tabs>
        <w:autoSpaceDE w:val="0"/>
        <w:autoSpaceDN w:val="0"/>
        <w:adjustRightInd w:val="0"/>
        <w:spacing w:after="0" w:line="240" w:lineRule="auto"/>
        <w:ind w:right="18"/>
        <w:rPr>
          <w:rFonts w:ascii="Verdana" w:hAnsi="Verdana" w:cs="Verdana"/>
          <w:b/>
          <w:bCs/>
        </w:rPr>
      </w:pPr>
      <w:r w:rsidRPr="00F5513B">
        <w:rPr>
          <w:rFonts w:ascii="Verdana" w:hAnsi="Verdana" w:cs="Verdana"/>
          <w:b/>
          <w:bCs/>
        </w:rPr>
        <w:t xml:space="preserve">Diagnósticos da América S.A – DASA- </w:t>
      </w:r>
      <w:hyperlink r:id="rId12" w:history="1">
        <w:r w:rsidRPr="00FD5DFF">
          <w:rPr>
            <w:rStyle w:val="Hyperlink"/>
            <w:rFonts w:ascii="Verdana" w:hAnsi="Verdana" w:cs="Verdana"/>
          </w:rPr>
          <w:t>www.dasa.com.br</w:t>
        </w:r>
      </w:hyperlink>
      <w:r>
        <w:rPr>
          <w:rFonts w:ascii="Verdana" w:hAnsi="Verdana" w:cs="Verdana"/>
          <w:b/>
          <w:bCs/>
        </w:rPr>
        <w:t xml:space="preserve"> </w:t>
      </w:r>
    </w:p>
    <w:p w14:paraId="21F710C9" w14:textId="2E99EBD9" w:rsidR="00B01224" w:rsidRPr="003F1504" w:rsidRDefault="00B01224" w:rsidP="00B01224">
      <w:pPr>
        <w:keepNext/>
        <w:widowControl w:val="0"/>
        <w:tabs>
          <w:tab w:val="left" w:pos="6804"/>
        </w:tabs>
        <w:autoSpaceDE w:val="0"/>
        <w:autoSpaceDN w:val="0"/>
        <w:adjustRightInd w:val="0"/>
        <w:spacing w:after="0" w:line="240" w:lineRule="auto"/>
        <w:ind w:right="18"/>
        <w:rPr>
          <w:rFonts w:ascii="Verdana" w:hAnsi="Verdana" w:cs="Verdana"/>
          <w:color w:val="000000"/>
        </w:rPr>
      </w:pPr>
      <w:r w:rsidRPr="003F1504">
        <w:rPr>
          <w:rFonts w:ascii="Verdana" w:hAnsi="Verdana" w:cs="Verdana"/>
          <w:color w:val="000000"/>
        </w:rPr>
        <w:t xml:space="preserve">Cargo: </w:t>
      </w:r>
      <w:r w:rsidR="00F5513B" w:rsidRPr="00F5513B">
        <w:rPr>
          <w:rFonts w:ascii="Verdana" w:hAnsi="Verdana" w:cs="Verdana"/>
          <w:color w:val="000000"/>
        </w:rPr>
        <w:t>Analista Tecnologia Digital</w:t>
      </w:r>
    </w:p>
    <w:p w14:paraId="1E4BB980" w14:textId="247D1D6E" w:rsidR="00B01224" w:rsidRPr="00891C43" w:rsidRDefault="00B01224" w:rsidP="00B01224">
      <w:pPr>
        <w:keepNext/>
        <w:widowControl w:val="0"/>
        <w:tabs>
          <w:tab w:val="left" w:pos="6804"/>
        </w:tabs>
        <w:autoSpaceDE w:val="0"/>
        <w:autoSpaceDN w:val="0"/>
        <w:adjustRightInd w:val="0"/>
        <w:spacing w:after="0" w:line="240" w:lineRule="auto"/>
        <w:ind w:right="18"/>
        <w:rPr>
          <w:rFonts w:ascii="Verdana" w:hAnsi="Verdana" w:cs="Verdana"/>
          <w:b/>
          <w:bCs/>
          <w:color w:val="000000"/>
        </w:rPr>
      </w:pPr>
      <w:r w:rsidRPr="00891C43">
        <w:rPr>
          <w:rFonts w:ascii="Verdana" w:hAnsi="Verdana" w:cs="Verdana"/>
          <w:color w:val="000000"/>
        </w:rPr>
        <w:t xml:space="preserve">Período: </w:t>
      </w:r>
      <w:r>
        <w:rPr>
          <w:rFonts w:ascii="Verdana" w:hAnsi="Verdana" w:cs="Verdana"/>
          <w:b/>
          <w:bCs/>
          <w:color w:val="000000"/>
        </w:rPr>
        <w:t>0</w:t>
      </w:r>
      <w:r w:rsidR="00F5513B">
        <w:rPr>
          <w:rFonts w:ascii="Verdana" w:hAnsi="Verdana" w:cs="Verdana"/>
          <w:b/>
          <w:bCs/>
          <w:color w:val="000000"/>
        </w:rPr>
        <w:t>1</w:t>
      </w:r>
      <w:r w:rsidRPr="00891C43">
        <w:rPr>
          <w:rFonts w:ascii="Verdana" w:hAnsi="Verdana" w:cs="Verdana"/>
          <w:b/>
          <w:bCs/>
          <w:color w:val="000000"/>
        </w:rPr>
        <w:t>/20</w:t>
      </w:r>
      <w:r w:rsidR="00F5513B">
        <w:rPr>
          <w:rFonts w:ascii="Verdana" w:hAnsi="Verdana" w:cs="Verdana"/>
          <w:b/>
          <w:bCs/>
          <w:color w:val="000000"/>
        </w:rPr>
        <w:t>22</w:t>
      </w:r>
      <w:r w:rsidRPr="00891C43">
        <w:rPr>
          <w:rFonts w:ascii="Verdana" w:hAnsi="Verdana" w:cs="Verdana"/>
          <w:b/>
          <w:bCs/>
          <w:color w:val="000000"/>
        </w:rPr>
        <w:t xml:space="preserve"> a </w:t>
      </w:r>
      <w:r w:rsidR="00F5513B">
        <w:rPr>
          <w:rFonts w:ascii="Verdana" w:hAnsi="Verdana" w:cs="Verdana"/>
          <w:b/>
          <w:bCs/>
          <w:color w:val="000000"/>
        </w:rPr>
        <w:t>04/2023</w:t>
      </w:r>
    </w:p>
    <w:p w14:paraId="5A182C1B" w14:textId="77777777" w:rsidR="00B01224" w:rsidRPr="00891C43" w:rsidRDefault="00B01224" w:rsidP="00B01224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right="18"/>
        <w:rPr>
          <w:rFonts w:ascii="Verdana" w:hAnsi="Verdana" w:cs="Verdana"/>
          <w:b/>
          <w:bCs/>
        </w:rPr>
      </w:pPr>
    </w:p>
    <w:p w14:paraId="6C60E205" w14:textId="09D6EB38" w:rsidR="00B01224" w:rsidRDefault="00B01224" w:rsidP="00B0122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</w:rPr>
      </w:pPr>
      <w:r w:rsidRPr="00891C43">
        <w:rPr>
          <w:rFonts w:ascii="Verdana" w:hAnsi="Verdana" w:cs="Verdana"/>
        </w:rPr>
        <w:t>Atividades:</w:t>
      </w:r>
    </w:p>
    <w:p w14:paraId="5BCBCE54" w14:textId="6EDED74E" w:rsidR="00B01224" w:rsidRDefault="00B01224" w:rsidP="00B0122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</w:rPr>
      </w:pPr>
    </w:p>
    <w:p w14:paraId="3EA5B16B" w14:textId="02713F2C" w:rsidR="00F5513B" w:rsidRPr="00F5513B" w:rsidRDefault="00F5513B" w:rsidP="00F5513B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F5513B">
        <w:rPr>
          <w:rFonts w:ascii="Verdana" w:hAnsi="Verdana" w:cs="Verdana"/>
        </w:rPr>
        <w:t>Manutenção front</w:t>
      </w:r>
      <w:r w:rsidR="00FD5DFF">
        <w:rPr>
          <w:rFonts w:ascii="Verdana" w:hAnsi="Verdana" w:cs="Verdana"/>
        </w:rPr>
        <w:t>-</w:t>
      </w:r>
      <w:r w:rsidRPr="00F5513B">
        <w:rPr>
          <w:rFonts w:ascii="Verdana" w:hAnsi="Verdana" w:cs="Verdana"/>
        </w:rPr>
        <w:t>end na plataforma NAV</w:t>
      </w:r>
    </w:p>
    <w:p w14:paraId="75942824" w14:textId="40AF68F5" w:rsidR="00F5513B" w:rsidRPr="00F5513B" w:rsidRDefault="00F5513B" w:rsidP="00F5513B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F5513B">
        <w:rPr>
          <w:rFonts w:ascii="Verdana" w:hAnsi="Verdana" w:cs="Verdana"/>
        </w:rPr>
        <w:t xml:space="preserve">Desenvolvimento web com React </w:t>
      </w:r>
      <w:r w:rsidR="008B71BD">
        <w:rPr>
          <w:rFonts w:ascii="Verdana" w:hAnsi="Verdana" w:cs="Verdana"/>
        </w:rPr>
        <w:t>JS</w:t>
      </w:r>
      <w:r w:rsidRPr="00F5513B">
        <w:rPr>
          <w:rFonts w:ascii="Verdana" w:hAnsi="Verdana" w:cs="Verdana"/>
        </w:rPr>
        <w:t>/ JavaScript/ TypeScript</w:t>
      </w:r>
      <w:r w:rsidR="003820CC">
        <w:rPr>
          <w:rFonts w:ascii="Verdana" w:hAnsi="Verdana" w:cs="Verdana"/>
        </w:rPr>
        <w:t>/ Sass/Css</w:t>
      </w:r>
    </w:p>
    <w:p w14:paraId="4FD4D7DA" w14:textId="4DAF13FB" w:rsidR="00F5513B" w:rsidRPr="00F5513B" w:rsidRDefault="00F5513B" w:rsidP="00F5513B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F5513B">
        <w:rPr>
          <w:rFonts w:ascii="Verdana" w:hAnsi="Verdana" w:cs="Verdana"/>
        </w:rPr>
        <w:t>Testes unitários com Jest mock / React Testing Library</w:t>
      </w:r>
    </w:p>
    <w:p w14:paraId="75F6BD13" w14:textId="4D913B33" w:rsidR="00F5513B" w:rsidRDefault="00F5513B" w:rsidP="00F5513B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F5513B">
        <w:rPr>
          <w:rFonts w:ascii="Verdana" w:hAnsi="Verdana" w:cs="Verdana"/>
        </w:rPr>
        <w:t xml:space="preserve">Participação de </w:t>
      </w:r>
      <w:r w:rsidR="005C4826">
        <w:rPr>
          <w:rFonts w:ascii="Verdana" w:hAnsi="Verdana" w:cs="Verdana"/>
        </w:rPr>
        <w:t>reuniões</w:t>
      </w:r>
      <w:r w:rsidRPr="00F5513B">
        <w:rPr>
          <w:rFonts w:ascii="Verdana" w:hAnsi="Verdana" w:cs="Verdana"/>
        </w:rPr>
        <w:t xml:space="preserve"> com a equipe Dasa desenvolvimento para solução de problemas</w:t>
      </w:r>
    </w:p>
    <w:p w14:paraId="696E008D" w14:textId="0AED047B" w:rsidR="00FD5DFF" w:rsidRDefault="00FD5DFF" w:rsidP="00F5513B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Versionamento de código fonte com Git</w:t>
      </w:r>
    </w:p>
    <w:p w14:paraId="04343739" w14:textId="7B3D95E2" w:rsidR="003820CC" w:rsidRDefault="003820CC" w:rsidP="00F5513B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3820CC">
        <w:rPr>
          <w:rFonts w:ascii="Verdana" w:hAnsi="Verdana" w:cs="Verdana"/>
        </w:rPr>
        <w:t>Gerenciamento de código-fonte em equipe com Bitbucket</w:t>
      </w:r>
    </w:p>
    <w:p w14:paraId="03F5CFEB" w14:textId="1C767F7D" w:rsidR="003820CC" w:rsidRPr="00F5513B" w:rsidRDefault="003820CC" w:rsidP="00F5513B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Metodologia Ágil Scrum e Kanban </w:t>
      </w:r>
    </w:p>
    <w:p w14:paraId="44564CA3" w14:textId="7ADF4BA8" w:rsidR="0088028E" w:rsidRDefault="0088028E" w:rsidP="00777986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636652E8" w14:textId="4F18B455" w:rsidR="00350BB6" w:rsidRPr="00FD5DFF" w:rsidRDefault="00350BB6" w:rsidP="00FD5DFF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7" w:firstLine="346"/>
        <w:rPr>
          <w:rFonts w:ascii="Verdana" w:hAnsi="Verdana" w:cs="Verdana"/>
          <w:sz w:val="20"/>
          <w:szCs w:val="20"/>
        </w:rPr>
      </w:pPr>
      <w:r w:rsidRPr="00FD5DFF">
        <w:rPr>
          <w:rFonts w:ascii="Verdana" w:hAnsi="Verdana" w:cs="Verdana"/>
          <w:b/>
          <w:bCs/>
          <w:sz w:val="20"/>
          <w:szCs w:val="20"/>
        </w:rPr>
        <w:t>Gerente:</w:t>
      </w:r>
      <w:r w:rsidRPr="00FD5DFF">
        <w:rPr>
          <w:rFonts w:ascii="Verdana" w:hAnsi="Verdana" w:cs="Verdana"/>
          <w:sz w:val="20"/>
          <w:szCs w:val="20"/>
        </w:rPr>
        <w:t xml:space="preserve"> </w:t>
      </w:r>
      <w:r w:rsidR="003652E4" w:rsidRPr="00FD5DFF">
        <w:rPr>
          <w:rFonts w:ascii="Verdana" w:hAnsi="Verdana" w:cs="Verdana"/>
          <w:sz w:val="20"/>
          <w:szCs w:val="20"/>
        </w:rPr>
        <w:t xml:space="preserve">Renan Fernandes Vazquez </w:t>
      </w:r>
      <w:r w:rsidR="00FD5DFF" w:rsidRPr="00FD5DFF">
        <w:rPr>
          <w:rFonts w:ascii="Verdana" w:hAnsi="Verdana" w:cs="Verdana"/>
          <w:b/>
          <w:bCs/>
          <w:sz w:val="20"/>
          <w:szCs w:val="20"/>
        </w:rPr>
        <w:t>Linkedin:</w:t>
      </w:r>
      <w:r w:rsidR="00FD5DFF" w:rsidRPr="00FD5DFF">
        <w:rPr>
          <w:rFonts w:ascii="Verdana" w:hAnsi="Verdana" w:cs="Verdana"/>
          <w:sz w:val="20"/>
          <w:szCs w:val="20"/>
        </w:rPr>
        <w:t xml:space="preserve"> </w:t>
      </w:r>
      <w:hyperlink r:id="rId13" w:history="1">
        <w:r w:rsidR="00FD5DFF" w:rsidRPr="00FD5DFF">
          <w:rPr>
            <w:rStyle w:val="Hyperlink"/>
            <w:rFonts w:ascii="Verdana" w:hAnsi="Verdana" w:cs="Verdana"/>
            <w:sz w:val="20"/>
            <w:szCs w:val="20"/>
          </w:rPr>
          <w:t>https://www.linkedin.com/in/renan-vazquez/</w:t>
        </w:r>
      </w:hyperlink>
    </w:p>
    <w:p w14:paraId="6779DD78" w14:textId="77777777" w:rsidR="00B01224" w:rsidRPr="00FD5DFF" w:rsidRDefault="00B01224" w:rsidP="002438CC">
      <w:pPr>
        <w:keepNext/>
        <w:widowControl w:val="0"/>
        <w:tabs>
          <w:tab w:val="left" w:pos="6804"/>
        </w:tabs>
        <w:autoSpaceDE w:val="0"/>
        <w:autoSpaceDN w:val="0"/>
        <w:adjustRightInd w:val="0"/>
        <w:spacing w:after="0" w:line="240" w:lineRule="auto"/>
        <w:ind w:right="18"/>
        <w:rPr>
          <w:rFonts w:ascii="Verdana" w:hAnsi="Verdana" w:cs="Verdana"/>
          <w:b/>
          <w:bCs/>
        </w:rPr>
      </w:pPr>
    </w:p>
    <w:p w14:paraId="152A89B5" w14:textId="5928811B" w:rsidR="00F5513B" w:rsidRPr="00F5513B" w:rsidRDefault="00F5513B" w:rsidP="002438CC">
      <w:pPr>
        <w:keepNext/>
        <w:widowControl w:val="0"/>
        <w:tabs>
          <w:tab w:val="left" w:pos="6804"/>
        </w:tabs>
        <w:autoSpaceDE w:val="0"/>
        <w:autoSpaceDN w:val="0"/>
        <w:adjustRightInd w:val="0"/>
        <w:spacing w:after="0" w:line="240" w:lineRule="auto"/>
        <w:ind w:right="18"/>
        <w:rPr>
          <w:rFonts w:ascii="Verdana" w:hAnsi="Verdana" w:cs="Verdana"/>
          <w:b/>
          <w:bCs/>
          <w:lang w:val="en-US"/>
        </w:rPr>
      </w:pPr>
      <w:r w:rsidRPr="00F5513B">
        <w:rPr>
          <w:rFonts w:ascii="Verdana" w:hAnsi="Verdana" w:cs="Verdana"/>
          <w:b/>
          <w:bCs/>
          <w:lang w:val="en-US"/>
        </w:rPr>
        <w:t xml:space="preserve">Techboard Latam- </w:t>
      </w:r>
      <w:hyperlink r:id="rId14" w:history="1">
        <w:r w:rsidRPr="00FD5DFF">
          <w:rPr>
            <w:rStyle w:val="Hyperlink"/>
            <w:rFonts w:ascii="Verdana" w:hAnsi="Verdana" w:cs="Verdana"/>
            <w:lang w:val="en-US"/>
          </w:rPr>
          <w:t>https://techboard-latam.com.br/</w:t>
        </w:r>
      </w:hyperlink>
    </w:p>
    <w:p w14:paraId="4287987D" w14:textId="131F67C3" w:rsidR="002438CC" w:rsidRPr="003F1504" w:rsidRDefault="002438CC" w:rsidP="002438CC">
      <w:pPr>
        <w:keepNext/>
        <w:widowControl w:val="0"/>
        <w:tabs>
          <w:tab w:val="left" w:pos="6804"/>
        </w:tabs>
        <w:autoSpaceDE w:val="0"/>
        <w:autoSpaceDN w:val="0"/>
        <w:adjustRightInd w:val="0"/>
        <w:spacing w:after="0" w:line="240" w:lineRule="auto"/>
        <w:ind w:right="18"/>
        <w:rPr>
          <w:rFonts w:ascii="Verdana" w:hAnsi="Verdana" w:cs="Verdana"/>
          <w:color w:val="000000"/>
        </w:rPr>
      </w:pPr>
      <w:r w:rsidRPr="003F1504">
        <w:rPr>
          <w:rFonts w:ascii="Verdana" w:hAnsi="Verdana" w:cs="Verdana"/>
          <w:color w:val="000000"/>
        </w:rPr>
        <w:t xml:space="preserve">Cargo: </w:t>
      </w:r>
      <w:r w:rsidR="00F5513B" w:rsidRPr="00F5513B">
        <w:rPr>
          <w:rFonts w:ascii="Verdana" w:hAnsi="Verdana" w:cs="Verdana"/>
          <w:color w:val="000000"/>
        </w:rPr>
        <w:t>Suporte de TI</w:t>
      </w:r>
    </w:p>
    <w:p w14:paraId="66F1C5E7" w14:textId="27279E63" w:rsidR="002438CC" w:rsidRPr="00891C43" w:rsidRDefault="002438CC" w:rsidP="002438CC">
      <w:pPr>
        <w:keepNext/>
        <w:widowControl w:val="0"/>
        <w:tabs>
          <w:tab w:val="left" w:pos="6804"/>
        </w:tabs>
        <w:autoSpaceDE w:val="0"/>
        <w:autoSpaceDN w:val="0"/>
        <w:adjustRightInd w:val="0"/>
        <w:spacing w:after="0" w:line="240" w:lineRule="auto"/>
        <w:ind w:right="18"/>
        <w:rPr>
          <w:rFonts w:ascii="Verdana" w:hAnsi="Verdana" w:cs="Verdana"/>
          <w:b/>
          <w:bCs/>
          <w:color w:val="000000"/>
        </w:rPr>
      </w:pPr>
      <w:r w:rsidRPr="00891C43">
        <w:rPr>
          <w:rFonts w:ascii="Verdana" w:hAnsi="Verdana" w:cs="Verdana"/>
          <w:color w:val="000000"/>
        </w:rPr>
        <w:t xml:space="preserve">Período: </w:t>
      </w:r>
      <w:r w:rsidR="00F5513B">
        <w:rPr>
          <w:rFonts w:ascii="Verdana" w:hAnsi="Verdana" w:cs="Verdana"/>
          <w:b/>
          <w:bCs/>
          <w:color w:val="000000"/>
        </w:rPr>
        <w:t>06</w:t>
      </w:r>
      <w:r w:rsidRPr="00891C43">
        <w:rPr>
          <w:rFonts w:ascii="Verdana" w:hAnsi="Verdana" w:cs="Verdana"/>
          <w:b/>
          <w:bCs/>
          <w:color w:val="000000"/>
        </w:rPr>
        <w:t>/20</w:t>
      </w:r>
      <w:r w:rsidR="00F5513B">
        <w:rPr>
          <w:rFonts w:ascii="Verdana" w:hAnsi="Verdana" w:cs="Verdana"/>
          <w:b/>
          <w:bCs/>
          <w:color w:val="000000"/>
        </w:rPr>
        <w:t>21</w:t>
      </w:r>
      <w:r w:rsidRPr="00891C43">
        <w:rPr>
          <w:rFonts w:ascii="Verdana" w:hAnsi="Verdana" w:cs="Verdana"/>
          <w:b/>
          <w:bCs/>
          <w:color w:val="000000"/>
        </w:rPr>
        <w:t xml:space="preserve"> a </w:t>
      </w:r>
      <w:r w:rsidR="00F5513B">
        <w:rPr>
          <w:rFonts w:ascii="Verdana" w:hAnsi="Verdana" w:cs="Verdana"/>
          <w:b/>
          <w:bCs/>
          <w:color w:val="000000"/>
        </w:rPr>
        <w:t>10</w:t>
      </w:r>
      <w:r w:rsidR="00E65FE6">
        <w:rPr>
          <w:rFonts w:ascii="Verdana" w:hAnsi="Verdana" w:cs="Verdana"/>
          <w:b/>
          <w:bCs/>
          <w:color w:val="000000"/>
        </w:rPr>
        <w:t>/20</w:t>
      </w:r>
      <w:r w:rsidR="00F5513B">
        <w:rPr>
          <w:rFonts w:ascii="Verdana" w:hAnsi="Verdana" w:cs="Verdana"/>
          <w:b/>
          <w:bCs/>
          <w:color w:val="000000"/>
        </w:rPr>
        <w:t>21</w:t>
      </w:r>
    </w:p>
    <w:p w14:paraId="64422E98" w14:textId="77777777" w:rsidR="002438CC" w:rsidRPr="00891C43" w:rsidRDefault="002438CC" w:rsidP="002438CC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right="18"/>
        <w:rPr>
          <w:rFonts w:ascii="Verdana" w:hAnsi="Verdana" w:cs="Verdana"/>
          <w:b/>
          <w:bCs/>
        </w:rPr>
      </w:pPr>
    </w:p>
    <w:p w14:paraId="5A026AD6" w14:textId="77777777" w:rsidR="00E70692" w:rsidRDefault="002438CC" w:rsidP="00E70692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</w:rPr>
      </w:pPr>
      <w:r w:rsidRPr="00891C43">
        <w:rPr>
          <w:rFonts w:ascii="Verdana" w:hAnsi="Verdana" w:cs="Verdana"/>
        </w:rPr>
        <w:t>Atividades:</w:t>
      </w:r>
    </w:p>
    <w:p w14:paraId="29C989FB" w14:textId="77777777" w:rsidR="00E70692" w:rsidRPr="00891C43" w:rsidRDefault="00E70692" w:rsidP="00E70692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</w:rPr>
      </w:pPr>
    </w:p>
    <w:p w14:paraId="693DFABB" w14:textId="3EB27780" w:rsidR="00F5513B" w:rsidRPr="00F5513B" w:rsidRDefault="00F5513B" w:rsidP="00F5513B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F5513B">
        <w:rPr>
          <w:rFonts w:ascii="Verdana" w:hAnsi="Verdana" w:cs="Verdana"/>
        </w:rPr>
        <w:t>Auxiliar com sistema ERP</w:t>
      </w:r>
    </w:p>
    <w:p w14:paraId="09C8DA3D" w14:textId="76FE4F11" w:rsidR="00F5513B" w:rsidRPr="00F5513B" w:rsidRDefault="00F5513B" w:rsidP="00F5513B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F5513B">
        <w:rPr>
          <w:rFonts w:ascii="Verdana" w:hAnsi="Verdana" w:cs="Verdana"/>
        </w:rPr>
        <w:t>Suporte com Rede e Sistema para os colaboradores</w:t>
      </w:r>
    </w:p>
    <w:p w14:paraId="796904C3" w14:textId="7241A699" w:rsidR="00F5513B" w:rsidRPr="00F5513B" w:rsidRDefault="00F5513B" w:rsidP="00F5513B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F5513B">
        <w:rPr>
          <w:rFonts w:ascii="Verdana" w:hAnsi="Verdana" w:cs="Verdana"/>
        </w:rPr>
        <w:t>Auxilia o desenvolvimento de software</w:t>
      </w:r>
    </w:p>
    <w:p w14:paraId="50238968" w14:textId="6AB3379A" w:rsidR="00891C43" w:rsidRDefault="00F5513B" w:rsidP="00F5513B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F5513B">
        <w:rPr>
          <w:rFonts w:ascii="Verdana" w:hAnsi="Verdana" w:cs="Verdana"/>
        </w:rPr>
        <w:t>Cuidar das permissões de acesso de cada colaborador no sistema da empresa</w:t>
      </w:r>
    </w:p>
    <w:p w14:paraId="78690C72" w14:textId="272944A2" w:rsidR="008C770C" w:rsidRDefault="008C770C" w:rsidP="00F5513B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Criação e manutenção do inventário dos equipamentos com a ferramenta ERP Odoo</w:t>
      </w:r>
    </w:p>
    <w:p w14:paraId="54C1AC88" w14:textId="753AC4CE" w:rsidR="00393F6D" w:rsidRDefault="00393F6D" w:rsidP="00F5513B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Suporte em sistemas operacionais Windows</w:t>
      </w:r>
    </w:p>
    <w:p w14:paraId="6A9CF763" w14:textId="13FCBABE" w:rsidR="00393F6D" w:rsidRPr="00F5513B" w:rsidRDefault="004C3014" w:rsidP="00F5513B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Suporte e manutenção de Hardware.</w:t>
      </w:r>
    </w:p>
    <w:p w14:paraId="3AFE5B8E" w14:textId="77777777" w:rsidR="00891C43" w:rsidRDefault="00891C4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right="18"/>
        <w:rPr>
          <w:rFonts w:ascii="Verdana" w:hAnsi="Verdana" w:cs="Verdana"/>
          <w:b/>
          <w:bCs/>
        </w:rPr>
      </w:pPr>
    </w:p>
    <w:p w14:paraId="4B0B2928" w14:textId="77777777" w:rsidR="00D0414C" w:rsidRDefault="00D0414C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right="18"/>
        <w:rPr>
          <w:rFonts w:ascii="Verdana" w:hAnsi="Verdana" w:cs="Verdana"/>
          <w:b/>
          <w:bCs/>
        </w:rPr>
      </w:pPr>
    </w:p>
    <w:p w14:paraId="594DDF6A" w14:textId="79F72794" w:rsidR="005C4826" w:rsidRDefault="005C4826" w:rsidP="009F379F">
      <w:pPr>
        <w:keepNext/>
        <w:widowControl w:val="0"/>
        <w:tabs>
          <w:tab w:val="left" w:pos="6804"/>
        </w:tabs>
        <w:autoSpaceDE w:val="0"/>
        <w:autoSpaceDN w:val="0"/>
        <w:adjustRightInd w:val="0"/>
        <w:spacing w:after="0" w:line="240" w:lineRule="auto"/>
        <w:ind w:right="18"/>
        <w:rPr>
          <w:rFonts w:ascii="Verdana" w:hAnsi="Verdana" w:cs="Verdana"/>
          <w:b/>
          <w:bCs/>
        </w:rPr>
      </w:pPr>
      <w:r w:rsidRPr="005C4826">
        <w:rPr>
          <w:rFonts w:ascii="Verdana" w:hAnsi="Verdana" w:cs="Verdana"/>
          <w:b/>
          <w:bCs/>
        </w:rPr>
        <w:t>Restaurante Cantina Janaina -</w:t>
      </w:r>
      <w:r>
        <w:rPr>
          <w:rFonts w:ascii="Verdana" w:hAnsi="Verdana" w:cs="Verdana"/>
          <w:b/>
          <w:bCs/>
        </w:rPr>
        <w:t xml:space="preserve"> </w:t>
      </w:r>
      <w:r w:rsidRPr="005C4826">
        <w:rPr>
          <w:rFonts w:ascii="Verdana" w:hAnsi="Verdana" w:cs="Verdana"/>
          <w:b/>
          <w:bCs/>
          <w:sz w:val="20"/>
          <w:szCs w:val="20"/>
        </w:rPr>
        <w:t>https://www.facebook.com/www.cantinajanaina.com.br</w:t>
      </w:r>
    </w:p>
    <w:p w14:paraId="7CD75305" w14:textId="33AAC50C" w:rsidR="009F379F" w:rsidRPr="00891C43" w:rsidRDefault="009F379F" w:rsidP="009F379F">
      <w:pPr>
        <w:keepNext/>
        <w:widowControl w:val="0"/>
        <w:tabs>
          <w:tab w:val="left" w:pos="6804"/>
        </w:tabs>
        <w:autoSpaceDE w:val="0"/>
        <w:autoSpaceDN w:val="0"/>
        <w:adjustRightInd w:val="0"/>
        <w:spacing w:after="0" w:line="240" w:lineRule="auto"/>
        <w:ind w:right="18"/>
        <w:rPr>
          <w:rFonts w:ascii="Verdana" w:hAnsi="Verdana" w:cs="Verdana"/>
          <w:color w:val="000000"/>
        </w:rPr>
      </w:pPr>
      <w:r w:rsidRPr="00891C43">
        <w:rPr>
          <w:rFonts w:ascii="Verdana" w:hAnsi="Verdana" w:cs="Verdana"/>
          <w:color w:val="000000"/>
        </w:rPr>
        <w:t xml:space="preserve">Cargo: </w:t>
      </w:r>
      <w:r w:rsidR="005C4826" w:rsidRPr="005C4826">
        <w:rPr>
          <w:rFonts w:ascii="Verdana" w:hAnsi="Verdana" w:cs="Verdana"/>
          <w:color w:val="000000"/>
        </w:rPr>
        <w:t>Proprietária</w:t>
      </w:r>
    </w:p>
    <w:p w14:paraId="6B98D7E2" w14:textId="4A66B5F7" w:rsidR="009F379F" w:rsidRPr="00891C43" w:rsidRDefault="009F379F" w:rsidP="009F379F">
      <w:pPr>
        <w:keepNext/>
        <w:widowControl w:val="0"/>
        <w:tabs>
          <w:tab w:val="left" w:pos="6804"/>
        </w:tabs>
        <w:autoSpaceDE w:val="0"/>
        <w:autoSpaceDN w:val="0"/>
        <w:adjustRightInd w:val="0"/>
        <w:spacing w:after="0" w:line="240" w:lineRule="auto"/>
        <w:ind w:right="18"/>
        <w:rPr>
          <w:rFonts w:ascii="Verdana" w:hAnsi="Verdana" w:cs="Verdana"/>
          <w:b/>
          <w:bCs/>
          <w:color w:val="000000"/>
        </w:rPr>
      </w:pPr>
      <w:r w:rsidRPr="00891C43">
        <w:rPr>
          <w:rFonts w:ascii="Verdana" w:hAnsi="Verdana" w:cs="Verdana"/>
          <w:color w:val="000000"/>
        </w:rPr>
        <w:t>Período:</w:t>
      </w:r>
      <w:r w:rsidR="003E3D41" w:rsidRPr="00891C43">
        <w:rPr>
          <w:rFonts w:ascii="Verdana" w:hAnsi="Verdana" w:cs="Verdana"/>
          <w:color w:val="000000"/>
        </w:rPr>
        <w:t xml:space="preserve"> </w:t>
      </w:r>
      <w:r w:rsidRPr="00891C43">
        <w:rPr>
          <w:rFonts w:ascii="Verdana" w:hAnsi="Verdana" w:cs="Verdana"/>
          <w:b/>
          <w:bCs/>
          <w:color w:val="000000"/>
        </w:rPr>
        <w:t>0</w:t>
      </w:r>
      <w:r w:rsidR="005C4826">
        <w:rPr>
          <w:rFonts w:ascii="Verdana" w:hAnsi="Verdana" w:cs="Verdana"/>
          <w:b/>
          <w:bCs/>
          <w:color w:val="000000"/>
        </w:rPr>
        <w:t>3</w:t>
      </w:r>
      <w:r w:rsidRPr="00891C43">
        <w:rPr>
          <w:rFonts w:ascii="Verdana" w:hAnsi="Verdana" w:cs="Verdana"/>
          <w:b/>
          <w:bCs/>
          <w:color w:val="000000"/>
        </w:rPr>
        <w:t>/201</w:t>
      </w:r>
      <w:r w:rsidR="005C4826">
        <w:rPr>
          <w:rFonts w:ascii="Verdana" w:hAnsi="Verdana" w:cs="Verdana"/>
          <w:b/>
          <w:bCs/>
          <w:color w:val="000000"/>
        </w:rPr>
        <w:t>7</w:t>
      </w:r>
      <w:r w:rsidR="00BC4A56" w:rsidRPr="00891C43">
        <w:rPr>
          <w:rFonts w:ascii="Verdana" w:hAnsi="Verdana" w:cs="Verdana"/>
          <w:b/>
          <w:bCs/>
          <w:color w:val="000000"/>
        </w:rPr>
        <w:t xml:space="preserve"> a</w:t>
      </w:r>
      <w:r w:rsidRPr="00891C43">
        <w:rPr>
          <w:rFonts w:ascii="Verdana" w:hAnsi="Verdana" w:cs="Verdana"/>
          <w:b/>
          <w:bCs/>
          <w:color w:val="000000"/>
        </w:rPr>
        <w:t xml:space="preserve"> </w:t>
      </w:r>
      <w:r w:rsidR="005C4826">
        <w:rPr>
          <w:rFonts w:ascii="Verdana" w:hAnsi="Verdana" w:cs="Verdana"/>
          <w:b/>
          <w:bCs/>
          <w:color w:val="000000"/>
        </w:rPr>
        <w:t>01</w:t>
      </w:r>
      <w:r w:rsidR="003E3D41" w:rsidRPr="00891C43">
        <w:rPr>
          <w:rFonts w:ascii="Verdana" w:hAnsi="Verdana" w:cs="Verdana"/>
          <w:b/>
          <w:bCs/>
          <w:color w:val="000000"/>
        </w:rPr>
        <w:t>/20</w:t>
      </w:r>
      <w:r w:rsidR="005C4826">
        <w:rPr>
          <w:rFonts w:ascii="Verdana" w:hAnsi="Verdana" w:cs="Verdana"/>
          <w:b/>
          <w:bCs/>
          <w:color w:val="000000"/>
        </w:rPr>
        <w:t>20</w:t>
      </w:r>
    </w:p>
    <w:p w14:paraId="619ED6AF" w14:textId="77777777" w:rsidR="009F379F" w:rsidRPr="00891C43" w:rsidRDefault="009F379F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right="18"/>
        <w:rPr>
          <w:rFonts w:ascii="Verdana" w:hAnsi="Verdana" w:cs="Verdana"/>
          <w:b/>
          <w:bCs/>
        </w:rPr>
      </w:pPr>
    </w:p>
    <w:p w14:paraId="259EF2D5" w14:textId="11CFAB99" w:rsidR="009F379F" w:rsidRDefault="009F379F" w:rsidP="009F379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</w:rPr>
      </w:pPr>
      <w:r w:rsidRPr="00891C43">
        <w:rPr>
          <w:rFonts w:ascii="Verdana" w:hAnsi="Verdana" w:cs="Verdana"/>
        </w:rPr>
        <w:t>Atividades:</w:t>
      </w:r>
    </w:p>
    <w:p w14:paraId="66F6B5B7" w14:textId="77777777" w:rsidR="005C4826" w:rsidRPr="00891C43" w:rsidRDefault="005C4826" w:rsidP="009F379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</w:rPr>
      </w:pPr>
    </w:p>
    <w:p w14:paraId="7F060D71" w14:textId="4B7908DF" w:rsidR="005C4826" w:rsidRPr="005C4826" w:rsidRDefault="005C4826" w:rsidP="005C4826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5C4826">
        <w:rPr>
          <w:rFonts w:ascii="Verdana" w:hAnsi="Verdana" w:cs="Verdana"/>
        </w:rPr>
        <w:t>Gerenciamento de fluxo de caixa</w:t>
      </w:r>
    </w:p>
    <w:p w14:paraId="263EB1EC" w14:textId="1E8BD3EB" w:rsidR="005C4826" w:rsidRPr="005C4826" w:rsidRDefault="005C4826" w:rsidP="005C4826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5C4826">
        <w:rPr>
          <w:rFonts w:ascii="Verdana" w:hAnsi="Verdana" w:cs="Verdana"/>
        </w:rPr>
        <w:t>Controle dos Cardápios</w:t>
      </w:r>
    </w:p>
    <w:p w14:paraId="4E3C669A" w14:textId="3FA3FC52" w:rsidR="005C4826" w:rsidRPr="005C4826" w:rsidRDefault="005C4826" w:rsidP="005C4826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5C4826">
        <w:rPr>
          <w:rFonts w:ascii="Verdana" w:hAnsi="Verdana" w:cs="Verdana"/>
        </w:rPr>
        <w:t>Responsável pelo controle de qualidade dos alimentos</w:t>
      </w:r>
    </w:p>
    <w:p w14:paraId="7E3900CD" w14:textId="5A6997B4" w:rsidR="005C4826" w:rsidRPr="005C4826" w:rsidRDefault="005C4826" w:rsidP="005C4826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5C4826">
        <w:rPr>
          <w:rFonts w:ascii="Verdana" w:hAnsi="Verdana" w:cs="Verdana"/>
        </w:rPr>
        <w:t>Gerenciamento do atendimento de Clientes</w:t>
      </w:r>
    </w:p>
    <w:p w14:paraId="6BE0B706" w14:textId="5092F53F" w:rsidR="005C4826" w:rsidRPr="005C4826" w:rsidRDefault="005C4826" w:rsidP="005C4826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5C4826">
        <w:rPr>
          <w:rFonts w:ascii="Verdana" w:hAnsi="Verdana" w:cs="Verdana"/>
        </w:rPr>
        <w:t>Responsável pelo marketing digital e físico</w:t>
      </w:r>
    </w:p>
    <w:p w14:paraId="26DA5971" w14:textId="35102228" w:rsidR="005C4826" w:rsidRPr="005C4826" w:rsidRDefault="005C4826" w:rsidP="005C4826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5C4826">
        <w:rPr>
          <w:rFonts w:ascii="Verdana" w:hAnsi="Verdana" w:cs="Verdana"/>
        </w:rPr>
        <w:t>Responsável direto pelos colaboradores</w:t>
      </w:r>
    </w:p>
    <w:p w14:paraId="21A60C0F" w14:textId="0A3EC486" w:rsidR="005C4826" w:rsidRPr="005C4826" w:rsidRDefault="005C4826" w:rsidP="005C4826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5C4826">
        <w:rPr>
          <w:rFonts w:ascii="Verdana" w:hAnsi="Verdana" w:cs="Verdana"/>
        </w:rPr>
        <w:t>Responsável pela logística do estabelecimento</w:t>
      </w:r>
    </w:p>
    <w:p w14:paraId="7E4EC9B3" w14:textId="77777777" w:rsidR="00CE5DEC" w:rsidRDefault="00CE5DEC">
      <w:pPr>
        <w:keepNext/>
        <w:widowControl w:val="0"/>
        <w:tabs>
          <w:tab w:val="left" w:pos="6804"/>
        </w:tabs>
        <w:autoSpaceDE w:val="0"/>
        <w:autoSpaceDN w:val="0"/>
        <w:adjustRightInd w:val="0"/>
        <w:spacing w:after="0" w:line="240" w:lineRule="auto"/>
        <w:ind w:right="18"/>
        <w:rPr>
          <w:rFonts w:ascii="Verdana" w:hAnsi="Verdana" w:cs="Verdana"/>
          <w:b/>
          <w:bCs/>
        </w:rPr>
      </w:pPr>
    </w:p>
    <w:p w14:paraId="019E98D7" w14:textId="467B2BDE" w:rsidR="00634474" w:rsidRPr="00891C43" w:rsidRDefault="005C4826">
      <w:pPr>
        <w:keepNext/>
        <w:widowControl w:val="0"/>
        <w:tabs>
          <w:tab w:val="left" w:pos="6804"/>
        </w:tabs>
        <w:autoSpaceDE w:val="0"/>
        <w:autoSpaceDN w:val="0"/>
        <w:adjustRightInd w:val="0"/>
        <w:spacing w:after="0" w:line="240" w:lineRule="auto"/>
        <w:ind w:right="18"/>
        <w:rPr>
          <w:rFonts w:ascii="Verdana" w:hAnsi="Verdana" w:cs="Verdana"/>
          <w:b/>
          <w:bCs/>
        </w:rPr>
      </w:pPr>
      <w:r w:rsidRPr="005C4826">
        <w:rPr>
          <w:rFonts w:ascii="Verdana" w:hAnsi="Verdana" w:cs="Verdana"/>
          <w:b/>
          <w:bCs/>
        </w:rPr>
        <w:t>Atividade realizada como autônomo</w:t>
      </w:r>
    </w:p>
    <w:p w14:paraId="3C5A20F6" w14:textId="6EF27CAF" w:rsidR="00634474" w:rsidRPr="00891C43" w:rsidRDefault="00634474">
      <w:pPr>
        <w:keepNext/>
        <w:widowControl w:val="0"/>
        <w:tabs>
          <w:tab w:val="left" w:pos="6804"/>
        </w:tabs>
        <w:autoSpaceDE w:val="0"/>
        <w:autoSpaceDN w:val="0"/>
        <w:adjustRightInd w:val="0"/>
        <w:spacing w:after="0" w:line="240" w:lineRule="auto"/>
        <w:ind w:right="18"/>
        <w:rPr>
          <w:rFonts w:ascii="Verdana" w:hAnsi="Verdana" w:cs="Verdana"/>
          <w:color w:val="000000"/>
        </w:rPr>
      </w:pPr>
      <w:r w:rsidRPr="00891C43">
        <w:rPr>
          <w:rFonts w:ascii="Verdana" w:hAnsi="Verdana" w:cs="Verdana"/>
          <w:color w:val="000000"/>
        </w:rPr>
        <w:t xml:space="preserve">Cargo: </w:t>
      </w:r>
      <w:r w:rsidR="005C4826" w:rsidRPr="005C4826">
        <w:rPr>
          <w:rFonts w:ascii="Verdana" w:hAnsi="Verdana" w:cs="Verdana"/>
          <w:color w:val="000000"/>
        </w:rPr>
        <w:t>Coordenadora de eventos (Freelance)</w:t>
      </w:r>
    </w:p>
    <w:p w14:paraId="68AF4153" w14:textId="6493FC66" w:rsidR="00634474" w:rsidRPr="00891C43" w:rsidRDefault="00634474">
      <w:pPr>
        <w:keepNext/>
        <w:widowControl w:val="0"/>
        <w:tabs>
          <w:tab w:val="left" w:pos="6804"/>
        </w:tabs>
        <w:autoSpaceDE w:val="0"/>
        <w:autoSpaceDN w:val="0"/>
        <w:adjustRightInd w:val="0"/>
        <w:spacing w:after="0" w:line="240" w:lineRule="auto"/>
        <w:ind w:right="18"/>
        <w:rPr>
          <w:rFonts w:ascii="Verdana" w:hAnsi="Verdana" w:cs="Verdana"/>
          <w:b/>
          <w:bCs/>
          <w:color w:val="000000"/>
        </w:rPr>
      </w:pPr>
      <w:r w:rsidRPr="00891C43">
        <w:rPr>
          <w:rFonts w:ascii="Verdana" w:hAnsi="Verdana" w:cs="Verdana"/>
          <w:color w:val="000000"/>
        </w:rPr>
        <w:t xml:space="preserve">Período: </w:t>
      </w:r>
      <w:r w:rsidR="009E1904" w:rsidRPr="00891C43">
        <w:rPr>
          <w:rFonts w:ascii="Verdana" w:hAnsi="Verdana" w:cs="Verdana"/>
          <w:b/>
          <w:bCs/>
          <w:color w:val="000000"/>
        </w:rPr>
        <w:t>0</w:t>
      </w:r>
      <w:r w:rsidR="005C4826">
        <w:rPr>
          <w:rFonts w:ascii="Verdana" w:hAnsi="Verdana" w:cs="Verdana"/>
          <w:b/>
          <w:bCs/>
          <w:color w:val="000000"/>
        </w:rPr>
        <w:t>1</w:t>
      </w:r>
      <w:r w:rsidR="009E1904" w:rsidRPr="00891C43">
        <w:rPr>
          <w:rFonts w:ascii="Verdana" w:hAnsi="Verdana" w:cs="Verdana"/>
          <w:b/>
          <w:bCs/>
          <w:color w:val="000000"/>
        </w:rPr>
        <w:t>/20</w:t>
      </w:r>
      <w:r w:rsidR="005C4826">
        <w:rPr>
          <w:rFonts w:ascii="Verdana" w:hAnsi="Verdana" w:cs="Verdana"/>
          <w:b/>
          <w:bCs/>
          <w:color w:val="000000"/>
        </w:rPr>
        <w:t>08</w:t>
      </w:r>
      <w:r w:rsidRPr="00891C43">
        <w:rPr>
          <w:rFonts w:ascii="Verdana" w:hAnsi="Verdana" w:cs="Verdana"/>
          <w:b/>
          <w:bCs/>
          <w:color w:val="000000"/>
        </w:rPr>
        <w:t xml:space="preserve"> a </w:t>
      </w:r>
      <w:r w:rsidR="005C4826">
        <w:rPr>
          <w:rFonts w:ascii="Verdana" w:hAnsi="Verdana" w:cs="Verdana"/>
          <w:b/>
          <w:bCs/>
          <w:color w:val="000000"/>
        </w:rPr>
        <w:t>01</w:t>
      </w:r>
      <w:r w:rsidR="002608E6" w:rsidRPr="00891C43">
        <w:rPr>
          <w:rFonts w:ascii="Verdana" w:hAnsi="Verdana" w:cs="Verdana"/>
          <w:b/>
          <w:bCs/>
          <w:color w:val="000000"/>
        </w:rPr>
        <w:t>/201</w:t>
      </w:r>
      <w:r w:rsidR="005C4826">
        <w:rPr>
          <w:rFonts w:ascii="Verdana" w:hAnsi="Verdana" w:cs="Verdana"/>
          <w:b/>
          <w:bCs/>
          <w:color w:val="000000"/>
        </w:rPr>
        <w:t>6</w:t>
      </w:r>
    </w:p>
    <w:p w14:paraId="266A0F28" w14:textId="77777777" w:rsidR="00634474" w:rsidRPr="00891C43" w:rsidRDefault="00634474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4DD42AA0" w14:textId="1AFFE3D4" w:rsidR="00634474" w:rsidRDefault="0063447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</w:rPr>
      </w:pPr>
      <w:r w:rsidRPr="00891C43">
        <w:rPr>
          <w:rFonts w:ascii="Verdana" w:hAnsi="Verdana" w:cs="Verdana"/>
        </w:rPr>
        <w:t>Atividades:</w:t>
      </w:r>
    </w:p>
    <w:p w14:paraId="65D3EA05" w14:textId="77777777" w:rsidR="005C4826" w:rsidRPr="00891C43" w:rsidRDefault="005C4826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</w:rPr>
      </w:pPr>
    </w:p>
    <w:p w14:paraId="79243E68" w14:textId="3EF99A1E" w:rsidR="005C4826" w:rsidRPr="005C4826" w:rsidRDefault="005C4826" w:rsidP="005C4826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5C4826">
        <w:rPr>
          <w:rFonts w:ascii="Verdana" w:hAnsi="Verdana" w:cs="Verdana"/>
        </w:rPr>
        <w:t>Contato direto com clientes</w:t>
      </w:r>
    </w:p>
    <w:p w14:paraId="7E7B093F" w14:textId="1708AD18" w:rsidR="005C4826" w:rsidRPr="005C4826" w:rsidRDefault="005C4826" w:rsidP="005C4826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5C4826">
        <w:rPr>
          <w:rFonts w:ascii="Verdana" w:hAnsi="Verdana" w:cs="Verdana"/>
        </w:rPr>
        <w:lastRenderedPageBreak/>
        <w:t>Administração do quadro de colaboradores para os eventos</w:t>
      </w:r>
    </w:p>
    <w:p w14:paraId="511EC4A0" w14:textId="6E1286D7" w:rsidR="005C4826" w:rsidRPr="005C4826" w:rsidRDefault="005C4826" w:rsidP="005C4826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5C4826">
        <w:rPr>
          <w:rFonts w:ascii="Verdana" w:hAnsi="Verdana" w:cs="Verdana"/>
        </w:rPr>
        <w:t>Responsável pelos materiais utilizados nos eventos das empresas contratadas</w:t>
      </w:r>
    </w:p>
    <w:p w14:paraId="246A0904" w14:textId="57CBCF27" w:rsidR="005C4826" w:rsidRPr="005C4826" w:rsidRDefault="005C4826" w:rsidP="005C4826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5C4826">
        <w:rPr>
          <w:rFonts w:ascii="Verdana" w:hAnsi="Verdana" w:cs="Verdana"/>
        </w:rPr>
        <w:t>Coordenação da qualidade de serviços prestados pelos colaboradores durante os eventos</w:t>
      </w:r>
    </w:p>
    <w:p w14:paraId="050319AE" w14:textId="77777777" w:rsidR="008E3CA0" w:rsidRPr="00891C43" w:rsidRDefault="008E3CA0" w:rsidP="001B2D9B">
      <w:pPr>
        <w:widowControl w:val="0"/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Verdana" w:hAnsi="Verdana" w:cs="Verdana"/>
        </w:rPr>
      </w:pPr>
    </w:p>
    <w:p w14:paraId="62FCE07B" w14:textId="77777777" w:rsidR="008E3CA0" w:rsidRPr="00891C43" w:rsidRDefault="008E3CA0" w:rsidP="008E3CA0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1A3CB856" w14:textId="77777777" w:rsidR="008E3CA0" w:rsidRPr="00891C43" w:rsidRDefault="008E3CA0" w:rsidP="008E3CA0">
      <w:pPr>
        <w:keepNext/>
        <w:widowControl w:val="0"/>
        <w:shd w:val="pct12" w:color="auto" w:fill="FFFFFF"/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</w:rPr>
      </w:pPr>
      <w:r w:rsidRPr="00891C43">
        <w:rPr>
          <w:rFonts w:ascii="Verdana" w:hAnsi="Verdana" w:cs="Verdana"/>
          <w:b/>
          <w:bCs/>
        </w:rPr>
        <w:t>Conhecimentos</w:t>
      </w:r>
    </w:p>
    <w:p w14:paraId="255017C9" w14:textId="795756AF" w:rsidR="000E7E32" w:rsidRPr="00753DCF" w:rsidRDefault="000E7E32" w:rsidP="000E7E32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lang w:val="en-US"/>
        </w:rPr>
      </w:pPr>
      <w:r w:rsidRPr="00753DCF">
        <w:rPr>
          <w:rFonts w:ascii="Verdana" w:hAnsi="Verdana" w:cs="Verdana"/>
          <w:lang w:val="en-US"/>
        </w:rPr>
        <w:t>Sistemas Operacionais: Windows 10 / Windows XP / Windows Vista / Windows Seven / Linux</w:t>
      </w:r>
    </w:p>
    <w:p w14:paraId="0CAD4088" w14:textId="26A56665" w:rsidR="000E7E32" w:rsidRPr="00753DCF" w:rsidRDefault="000E7E32" w:rsidP="000E7E32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lang w:val="en-US"/>
        </w:rPr>
      </w:pPr>
      <w:r w:rsidRPr="00753DCF">
        <w:rPr>
          <w:rFonts w:ascii="Verdana" w:hAnsi="Verdana" w:cs="Verdana"/>
          <w:lang w:val="en-US"/>
        </w:rPr>
        <w:t>Softwares: Microsoft Office / OpenOffice / Apache / Nginx</w:t>
      </w:r>
    </w:p>
    <w:p w14:paraId="6D9151F5" w14:textId="3255FD0B" w:rsidR="000E7E32" w:rsidRPr="000E7E32" w:rsidRDefault="000E7E32" w:rsidP="000E7E32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0E7E32">
        <w:rPr>
          <w:rFonts w:ascii="Verdana" w:hAnsi="Verdana" w:cs="Verdana"/>
        </w:rPr>
        <w:t>Programação: Oracle PL/SQL / Oracle SQL / JavaScript / CSS / NodeJS / Biblioteca React / React.JS/HTML</w:t>
      </w:r>
    </w:p>
    <w:p w14:paraId="7B0218D0" w14:textId="27D96C5C" w:rsidR="000E7E32" w:rsidRPr="000E7E32" w:rsidRDefault="000E7E32" w:rsidP="000E7E32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0E7E32">
        <w:rPr>
          <w:rFonts w:ascii="Verdana" w:hAnsi="Verdana" w:cs="Verdana"/>
        </w:rPr>
        <w:t>RDBMS: Oracle 11g / MySQL / MongoDB</w:t>
      </w:r>
    </w:p>
    <w:p w14:paraId="1A7EEAA9" w14:textId="5B1EC556" w:rsidR="000E7E32" w:rsidRPr="000E7E32" w:rsidRDefault="000E7E32" w:rsidP="000E7E32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0E7E32">
        <w:rPr>
          <w:rFonts w:ascii="Verdana" w:hAnsi="Verdana" w:cs="Verdana"/>
        </w:rPr>
        <w:t>Ambientes Virtuais: VirtualBox, VMware</w:t>
      </w:r>
    </w:p>
    <w:p w14:paraId="11FD1C0E" w14:textId="46854BC2" w:rsidR="000E7E32" w:rsidRPr="000E7E32" w:rsidRDefault="000E7E32" w:rsidP="000E7E32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0E7E32">
        <w:rPr>
          <w:rFonts w:ascii="Verdana" w:hAnsi="Verdana" w:cs="Verdana"/>
        </w:rPr>
        <w:t>Framework: Bootstrap / React Native</w:t>
      </w:r>
    </w:p>
    <w:p w14:paraId="362A0394" w14:textId="6F4889C0" w:rsidR="000E7E32" w:rsidRPr="000E7E32" w:rsidRDefault="000E7E32" w:rsidP="000E7E32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0E7E32">
        <w:rPr>
          <w:rFonts w:ascii="Verdana" w:hAnsi="Verdana" w:cs="Verdana"/>
        </w:rPr>
        <w:t>Versionamento: Git</w:t>
      </w:r>
    </w:p>
    <w:p w14:paraId="082CEF48" w14:textId="77777777" w:rsidR="00891C43" w:rsidRPr="00891C43" w:rsidRDefault="00891C43" w:rsidP="00891C43">
      <w:pPr>
        <w:pStyle w:val="ListParagraph"/>
        <w:widowControl w:val="0"/>
        <w:autoSpaceDE w:val="0"/>
        <w:autoSpaceDN w:val="0"/>
        <w:adjustRightInd w:val="0"/>
        <w:spacing w:before="100" w:after="100" w:line="240" w:lineRule="auto"/>
        <w:rPr>
          <w:rFonts w:ascii="Verdana" w:hAnsi="Verdana" w:cs="Verdana"/>
        </w:rPr>
      </w:pPr>
    </w:p>
    <w:p w14:paraId="3EE46337" w14:textId="77777777" w:rsidR="008E3CA0" w:rsidRPr="00891C43" w:rsidRDefault="008E3CA0" w:rsidP="008E3CA0">
      <w:pPr>
        <w:pStyle w:val="Heading2"/>
        <w:shd w:val="pct12" w:color="auto" w:fill="FFFFFF"/>
        <w:rPr>
          <w:rFonts w:ascii="Verdana" w:hAnsi="Verdana" w:cs="Verdana"/>
        </w:rPr>
      </w:pPr>
      <w:r w:rsidRPr="00891C43">
        <w:rPr>
          <w:rFonts w:ascii="Verdana" w:hAnsi="Verdana" w:cs="Verdana"/>
        </w:rPr>
        <w:t xml:space="preserve">Habilidades </w:t>
      </w:r>
      <w:r w:rsidR="00373CAD" w:rsidRPr="00891C43">
        <w:rPr>
          <w:rFonts w:ascii="Verdana" w:hAnsi="Verdana" w:cs="Verdana"/>
        </w:rPr>
        <w:t>e Disponibilidade</w:t>
      </w:r>
    </w:p>
    <w:p w14:paraId="5ABF0873" w14:textId="63E8D839" w:rsidR="008E3CA0" w:rsidRDefault="008E3CA0" w:rsidP="008E3CA0">
      <w:pPr>
        <w:pStyle w:val="NormalWeb"/>
        <w:numPr>
          <w:ilvl w:val="0"/>
          <w:numId w:val="3"/>
        </w:numPr>
        <w:rPr>
          <w:rFonts w:ascii="Verdana" w:hAnsi="Verdana" w:cs="Verdana"/>
          <w:sz w:val="22"/>
          <w:szCs w:val="22"/>
        </w:rPr>
      </w:pPr>
      <w:r w:rsidRPr="00891C43">
        <w:rPr>
          <w:rFonts w:ascii="Verdana" w:hAnsi="Verdana" w:cs="Verdana"/>
          <w:sz w:val="22"/>
          <w:szCs w:val="22"/>
        </w:rPr>
        <w:t>C</w:t>
      </w:r>
      <w:r w:rsidR="00373CAD" w:rsidRPr="00891C43">
        <w:rPr>
          <w:rFonts w:ascii="Verdana" w:hAnsi="Verdana" w:cs="Verdana"/>
          <w:sz w:val="22"/>
          <w:szCs w:val="22"/>
        </w:rPr>
        <w:t>apacidade de rápido aprendizado</w:t>
      </w:r>
    </w:p>
    <w:p w14:paraId="5828B5ED" w14:textId="3F366FEE" w:rsidR="008C0B7C" w:rsidRPr="00891C43" w:rsidRDefault="008C0B7C" w:rsidP="008E3CA0">
      <w:pPr>
        <w:pStyle w:val="NormalWeb"/>
        <w:numPr>
          <w:ilvl w:val="0"/>
          <w:numId w:val="3"/>
        </w:numPr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Interessad</w:t>
      </w:r>
      <w:r w:rsidR="004C3014">
        <w:rPr>
          <w:rFonts w:ascii="Verdana" w:hAnsi="Verdana" w:cs="Verdana"/>
          <w:sz w:val="22"/>
          <w:szCs w:val="22"/>
        </w:rPr>
        <w:t>a</w:t>
      </w:r>
      <w:r>
        <w:rPr>
          <w:rFonts w:ascii="Verdana" w:hAnsi="Verdana" w:cs="Verdana"/>
          <w:sz w:val="22"/>
          <w:szCs w:val="22"/>
        </w:rPr>
        <w:t xml:space="preserve"> em obter mais conhecimento</w:t>
      </w:r>
    </w:p>
    <w:p w14:paraId="6DB40AF3" w14:textId="208452F9" w:rsidR="008E3CA0" w:rsidRPr="00891C43" w:rsidRDefault="008E3CA0" w:rsidP="008E3CA0">
      <w:pPr>
        <w:pStyle w:val="NormalWeb"/>
        <w:numPr>
          <w:ilvl w:val="0"/>
          <w:numId w:val="3"/>
        </w:numPr>
        <w:rPr>
          <w:rFonts w:ascii="Verdana" w:hAnsi="Verdana" w:cs="Arial"/>
          <w:sz w:val="22"/>
          <w:szCs w:val="22"/>
        </w:rPr>
      </w:pPr>
      <w:r w:rsidRPr="00891C43">
        <w:rPr>
          <w:rFonts w:ascii="Verdana" w:hAnsi="Verdana" w:cs="Arial"/>
          <w:sz w:val="22"/>
          <w:szCs w:val="22"/>
        </w:rPr>
        <w:t xml:space="preserve">Ótimo </w:t>
      </w:r>
      <w:r w:rsidR="00373CAD" w:rsidRPr="00891C43">
        <w:rPr>
          <w:rFonts w:ascii="Verdana" w:hAnsi="Verdana" w:cs="Arial"/>
          <w:sz w:val="22"/>
          <w:szCs w:val="22"/>
        </w:rPr>
        <w:t>relacionamento interpessoal</w:t>
      </w:r>
    </w:p>
    <w:p w14:paraId="2F15110D" w14:textId="0AFAA2FE" w:rsidR="001B2D9B" w:rsidRPr="00891C43" w:rsidRDefault="0017612E" w:rsidP="008E3CA0">
      <w:pPr>
        <w:pStyle w:val="NormalWeb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hAnsi="Verdana" w:cs="Verdana"/>
          <w:sz w:val="22"/>
          <w:szCs w:val="22"/>
        </w:rPr>
      </w:pPr>
      <w:r w:rsidRPr="0017612E">
        <w:rPr>
          <w:rFonts w:ascii="Verdana" w:hAnsi="Verdana" w:cs="Arial"/>
          <w:sz w:val="22"/>
          <w:szCs w:val="22"/>
        </w:rPr>
        <w:t>Habilidade em trabalhar efetivamente em equipe</w:t>
      </w:r>
    </w:p>
    <w:p w14:paraId="563BF477" w14:textId="515E42EC" w:rsidR="00373CAD" w:rsidRPr="00891C43" w:rsidRDefault="00373CAD" w:rsidP="008E3CA0">
      <w:pPr>
        <w:pStyle w:val="NormalWeb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hAnsi="Verdana" w:cs="Verdana"/>
          <w:sz w:val="22"/>
          <w:szCs w:val="22"/>
        </w:rPr>
      </w:pPr>
      <w:r w:rsidRPr="00891C43">
        <w:rPr>
          <w:rFonts w:ascii="Verdana" w:hAnsi="Verdana" w:cs="Arial"/>
          <w:sz w:val="22"/>
          <w:szCs w:val="22"/>
        </w:rPr>
        <w:t xml:space="preserve">Disponibilidade para </w:t>
      </w:r>
      <w:r w:rsidR="004C3014">
        <w:rPr>
          <w:rFonts w:ascii="Verdana" w:hAnsi="Verdana" w:cs="Arial"/>
          <w:sz w:val="22"/>
          <w:szCs w:val="22"/>
        </w:rPr>
        <w:t>v</w:t>
      </w:r>
      <w:r w:rsidRPr="00891C43">
        <w:rPr>
          <w:rFonts w:ascii="Verdana" w:hAnsi="Verdana" w:cs="Arial"/>
          <w:sz w:val="22"/>
          <w:szCs w:val="22"/>
        </w:rPr>
        <w:t>iagens</w:t>
      </w:r>
    </w:p>
    <w:p w14:paraId="551E63C7" w14:textId="283A47C1" w:rsidR="0017184B" w:rsidRPr="00891C43" w:rsidRDefault="0017184B" w:rsidP="00891C43">
      <w:pPr>
        <w:pStyle w:val="NormalWeb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hAnsi="Verdana" w:cs="Verdana"/>
          <w:sz w:val="22"/>
          <w:szCs w:val="22"/>
        </w:rPr>
      </w:pPr>
      <w:r w:rsidRPr="00891C43">
        <w:rPr>
          <w:rFonts w:ascii="Verdana" w:hAnsi="Verdana" w:cs="Arial"/>
          <w:sz w:val="22"/>
          <w:szCs w:val="22"/>
        </w:rPr>
        <w:t>Disponibilidade para trabalho</w:t>
      </w:r>
      <w:r w:rsidR="004C3014">
        <w:rPr>
          <w:rFonts w:ascii="Verdana" w:hAnsi="Verdana" w:cs="Arial"/>
          <w:sz w:val="22"/>
          <w:szCs w:val="22"/>
        </w:rPr>
        <w:t xml:space="preserve"> em horários extras</w:t>
      </w:r>
      <w:r w:rsidRPr="00891C43">
        <w:rPr>
          <w:rFonts w:ascii="Verdana" w:hAnsi="Verdana" w:cs="Verdana"/>
          <w:sz w:val="22"/>
          <w:szCs w:val="22"/>
        </w:rPr>
        <w:br/>
      </w:r>
    </w:p>
    <w:p w14:paraId="09E6AE60" w14:textId="77777777" w:rsidR="001B2D9B" w:rsidRPr="00891C43" w:rsidRDefault="001B2D9B" w:rsidP="001B2D9B">
      <w:pPr>
        <w:widowControl w:val="0"/>
        <w:shd w:val="pct12" w:color="000000" w:fill="FFFFFF"/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</w:rPr>
      </w:pPr>
      <w:r w:rsidRPr="00891C43">
        <w:rPr>
          <w:rFonts w:ascii="Verdana" w:hAnsi="Verdana" w:cs="Verdana"/>
          <w:b/>
          <w:bCs/>
        </w:rPr>
        <w:t>Trabalho voluntário</w:t>
      </w:r>
    </w:p>
    <w:p w14:paraId="5FFAC82B" w14:textId="569C2028" w:rsidR="001B2D9B" w:rsidRPr="00891C43" w:rsidRDefault="000E7E32" w:rsidP="001B2D9B">
      <w:pPr>
        <w:pStyle w:val="Heading3"/>
        <w:tabs>
          <w:tab w:val="left" w:pos="6804"/>
        </w:tabs>
        <w:spacing w:after="100" w:afterAutospacing="1" w:line="240" w:lineRule="auto"/>
        <w:contextualSpacing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Recode Pro</w:t>
      </w:r>
    </w:p>
    <w:p w14:paraId="32DDF9C1" w14:textId="15DF9C10" w:rsidR="001B2D9B" w:rsidRPr="00891C43" w:rsidRDefault="001B2D9B" w:rsidP="001B2D9B">
      <w:pPr>
        <w:pStyle w:val="Heading3"/>
        <w:tabs>
          <w:tab w:val="left" w:pos="6804"/>
        </w:tabs>
        <w:spacing w:after="100" w:afterAutospacing="1" w:line="240" w:lineRule="auto"/>
        <w:contextualSpacing/>
        <w:rPr>
          <w:rFonts w:ascii="Verdana" w:hAnsi="Verdana" w:cs="Verdana"/>
          <w:sz w:val="22"/>
          <w:szCs w:val="22"/>
          <w:u w:val="single"/>
        </w:rPr>
      </w:pPr>
      <w:r w:rsidRPr="00891C43">
        <w:rPr>
          <w:rFonts w:ascii="Verdana" w:hAnsi="Verdana" w:cs="Verdana"/>
          <w:b w:val="0"/>
          <w:bCs w:val="0"/>
          <w:sz w:val="22"/>
          <w:szCs w:val="22"/>
        </w:rPr>
        <w:t xml:space="preserve">Período: </w:t>
      </w:r>
      <w:r w:rsidRPr="00891C43">
        <w:rPr>
          <w:rFonts w:ascii="Verdana" w:hAnsi="Verdana" w:cs="Verdana"/>
          <w:sz w:val="22"/>
          <w:szCs w:val="22"/>
        </w:rPr>
        <w:t>0</w:t>
      </w:r>
      <w:r w:rsidR="000E7E32">
        <w:rPr>
          <w:rFonts w:ascii="Verdana" w:hAnsi="Verdana" w:cs="Verdana"/>
          <w:sz w:val="22"/>
          <w:szCs w:val="22"/>
        </w:rPr>
        <w:t>8</w:t>
      </w:r>
      <w:r w:rsidRPr="00891C43">
        <w:rPr>
          <w:rFonts w:ascii="Verdana" w:hAnsi="Verdana" w:cs="Verdana"/>
          <w:sz w:val="22"/>
          <w:szCs w:val="22"/>
        </w:rPr>
        <w:t>/20</w:t>
      </w:r>
      <w:r w:rsidR="000E7E32">
        <w:rPr>
          <w:rFonts w:ascii="Verdana" w:hAnsi="Verdana" w:cs="Verdana"/>
          <w:sz w:val="22"/>
          <w:szCs w:val="22"/>
        </w:rPr>
        <w:t>21</w:t>
      </w:r>
      <w:r w:rsidRPr="00891C43">
        <w:rPr>
          <w:rFonts w:ascii="Verdana" w:hAnsi="Verdana" w:cs="Verdana"/>
          <w:sz w:val="22"/>
          <w:szCs w:val="22"/>
        </w:rPr>
        <w:t xml:space="preserve"> </w:t>
      </w:r>
      <w:r w:rsidR="000E7E32" w:rsidRPr="00891C43">
        <w:rPr>
          <w:rFonts w:ascii="Verdana" w:hAnsi="Verdana" w:cs="Verdana"/>
          <w:sz w:val="22"/>
          <w:szCs w:val="22"/>
        </w:rPr>
        <w:t>a</w:t>
      </w:r>
      <w:r w:rsidRPr="00891C43">
        <w:rPr>
          <w:rFonts w:ascii="Verdana" w:hAnsi="Verdana" w:cs="Verdana"/>
          <w:sz w:val="22"/>
          <w:szCs w:val="22"/>
        </w:rPr>
        <w:t xml:space="preserve"> </w:t>
      </w:r>
      <w:r w:rsidR="000E7E32">
        <w:rPr>
          <w:rFonts w:ascii="Verdana" w:hAnsi="Verdana" w:cs="Verdana"/>
          <w:sz w:val="22"/>
          <w:szCs w:val="22"/>
        </w:rPr>
        <w:t>12/</w:t>
      </w:r>
      <w:r w:rsidRPr="00891C43">
        <w:rPr>
          <w:rFonts w:ascii="Verdana" w:hAnsi="Verdana" w:cs="Verdana"/>
          <w:sz w:val="22"/>
          <w:szCs w:val="22"/>
        </w:rPr>
        <w:t>20</w:t>
      </w:r>
      <w:r w:rsidR="000E7E32">
        <w:rPr>
          <w:rFonts w:ascii="Verdana" w:hAnsi="Verdana" w:cs="Verdana"/>
          <w:sz w:val="22"/>
          <w:szCs w:val="22"/>
        </w:rPr>
        <w:t>21</w:t>
      </w:r>
    </w:p>
    <w:p w14:paraId="08C33CAE" w14:textId="3E72BE65" w:rsidR="001B2D9B" w:rsidRDefault="001B2D9B" w:rsidP="001B2D9B">
      <w:pPr>
        <w:ind w:left="360"/>
        <w:rPr>
          <w:rFonts w:ascii="Verdana" w:hAnsi="Verdana" w:cs="Verdana"/>
        </w:rPr>
      </w:pPr>
      <w:r w:rsidRPr="00891C43">
        <w:rPr>
          <w:rFonts w:ascii="Verdana" w:hAnsi="Verdana" w:cs="Verdana"/>
        </w:rPr>
        <w:t>Atividades:</w:t>
      </w:r>
    </w:p>
    <w:p w14:paraId="6ED7666C" w14:textId="7BC85066" w:rsidR="00BD2C9B" w:rsidRPr="00327B0E" w:rsidRDefault="00BD2C9B" w:rsidP="000E7E32">
      <w:pPr>
        <w:pStyle w:val="Standard"/>
        <w:rPr>
          <w:rFonts w:ascii="Verdana" w:eastAsia="Times New Roman" w:hAnsi="Verdana" w:cs="Verdana"/>
          <w:sz w:val="20"/>
          <w:szCs w:val="20"/>
          <w:lang w:eastAsia="pt-BR"/>
        </w:rPr>
      </w:pPr>
      <w:r w:rsidRPr="00327B0E">
        <w:rPr>
          <w:rFonts w:ascii="Verdana" w:eastAsia="Times New Roman" w:hAnsi="Verdana" w:cs="Verdana"/>
          <w:sz w:val="20"/>
          <w:szCs w:val="20"/>
          <w:lang w:eastAsia="pt-BR"/>
        </w:rPr>
        <w:t>Como membro de um grupo de 5 integrantes do curso Recode Pro, fui responsável pela ideia inicial e desenvolvimento do projeto que tinha como objetivo ajudar moradores de rua do bairro Bela Vista. O projeto envolveu o desenvolvimento de um aplicativo, um site e uma estratégia de marketing para ajudar a aliviar as dificuldades enfrentadas pelos moradores de rua. Como parte do projeto, desempenhei as seguintes funções</w:t>
      </w:r>
      <w:r w:rsidR="00327B0E" w:rsidRPr="00327B0E">
        <w:rPr>
          <w:rFonts w:ascii="Verdana" w:eastAsia="Times New Roman" w:hAnsi="Verdana" w:cs="Verdana"/>
          <w:sz w:val="20"/>
          <w:szCs w:val="20"/>
          <w:lang w:eastAsia="pt-BR"/>
        </w:rPr>
        <w:t>:</w:t>
      </w:r>
    </w:p>
    <w:p w14:paraId="52FF0574" w14:textId="77777777" w:rsidR="000E7E32" w:rsidRPr="00891C43" w:rsidRDefault="000E7E32" w:rsidP="001B2D9B">
      <w:pPr>
        <w:ind w:left="360"/>
        <w:rPr>
          <w:rFonts w:ascii="Verdana" w:hAnsi="Verdana" w:cs="Verdana"/>
        </w:rPr>
      </w:pPr>
    </w:p>
    <w:p w14:paraId="7FD8C923" w14:textId="6C906CE4" w:rsidR="00356511" w:rsidRPr="00356511" w:rsidRDefault="00356511" w:rsidP="00327B0E">
      <w:pPr>
        <w:pStyle w:val="NormalWeb"/>
        <w:numPr>
          <w:ilvl w:val="0"/>
          <w:numId w:val="3"/>
        </w:numPr>
        <w:rPr>
          <w:rFonts w:ascii="Verdana" w:hAnsi="Verdana" w:cs="Verdana"/>
          <w:sz w:val="22"/>
          <w:szCs w:val="22"/>
        </w:rPr>
      </w:pPr>
      <w:r w:rsidRPr="00356511">
        <w:rPr>
          <w:rFonts w:ascii="Verdana" w:hAnsi="Verdana" w:cs="Verdana"/>
          <w:sz w:val="22"/>
          <w:szCs w:val="22"/>
        </w:rPr>
        <w:t>Produção do vídeo de apresentação do Projeto e sua ideia (Vídeo Pitch).</w:t>
      </w:r>
    </w:p>
    <w:p w14:paraId="218BA1EA" w14:textId="7BAE47DB" w:rsidR="00356511" w:rsidRPr="00356511" w:rsidRDefault="00356511" w:rsidP="00356511">
      <w:pPr>
        <w:pStyle w:val="NormalWeb"/>
        <w:numPr>
          <w:ilvl w:val="0"/>
          <w:numId w:val="3"/>
        </w:numPr>
        <w:rPr>
          <w:rFonts w:ascii="Verdana" w:hAnsi="Verdana" w:cs="Verdana"/>
          <w:sz w:val="22"/>
          <w:szCs w:val="22"/>
        </w:rPr>
      </w:pPr>
      <w:r w:rsidRPr="00356511">
        <w:rPr>
          <w:rFonts w:ascii="Verdana" w:hAnsi="Verdana" w:cs="Verdana"/>
          <w:sz w:val="22"/>
          <w:szCs w:val="22"/>
        </w:rPr>
        <w:t xml:space="preserve">Desenvolvimento do Site e seu conteúdo. </w:t>
      </w:r>
    </w:p>
    <w:p w14:paraId="67B17D20" w14:textId="73ADA245" w:rsidR="00356511" w:rsidRPr="00356511" w:rsidRDefault="00356511" w:rsidP="00356511">
      <w:pPr>
        <w:pStyle w:val="NormalWeb"/>
        <w:numPr>
          <w:ilvl w:val="0"/>
          <w:numId w:val="3"/>
        </w:numPr>
        <w:rPr>
          <w:rFonts w:ascii="Verdana" w:hAnsi="Verdana" w:cs="Verdana"/>
          <w:sz w:val="22"/>
          <w:szCs w:val="22"/>
        </w:rPr>
      </w:pPr>
      <w:r w:rsidRPr="00356511">
        <w:rPr>
          <w:rFonts w:ascii="Verdana" w:hAnsi="Verdana" w:cs="Verdana"/>
          <w:sz w:val="22"/>
          <w:szCs w:val="22"/>
        </w:rPr>
        <w:t>Estratégia de Marketing do projeto</w:t>
      </w:r>
    </w:p>
    <w:p w14:paraId="58B9C597" w14:textId="6AC62F66" w:rsidR="00356511" w:rsidRDefault="00356511" w:rsidP="00327B0E">
      <w:pPr>
        <w:pStyle w:val="NormalWeb"/>
        <w:numPr>
          <w:ilvl w:val="0"/>
          <w:numId w:val="3"/>
        </w:numPr>
        <w:rPr>
          <w:rFonts w:ascii="Verdana" w:hAnsi="Verdana" w:cs="Verdana"/>
          <w:sz w:val="22"/>
          <w:szCs w:val="22"/>
        </w:rPr>
      </w:pPr>
      <w:r w:rsidRPr="00356511">
        <w:rPr>
          <w:rFonts w:ascii="Verdana" w:hAnsi="Verdana" w:cs="Verdana"/>
          <w:sz w:val="22"/>
          <w:szCs w:val="22"/>
        </w:rPr>
        <w:t>Desenvolvimento back-end</w:t>
      </w:r>
    </w:p>
    <w:p w14:paraId="1D2C6D1A" w14:textId="135E3171" w:rsidR="00BD2C9B" w:rsidRPr="00356511" w:rsidRDefault="00327B0E" w:rsidP="00327B0E">
      <w:pPr>
        <w:pStyle w:val="NormalWeb"/>
        <w:spacing w:before="0" w:beforeAutospacing="0" w:after="0" w:afterAutospacing="0"/>
      </w:pPr>
      <w:r w:rsidRPr="00327B0E">
        <w:rPr>
          <w:rFonts w:ascii="Verdana" w:hAnsi="Verdana" w:cs="Verdana"/>
          <w:sz w:val="20"/>
          <w:szCs w:val="20"/>
        </w:rPr>
        <w:t>Vídeo</w:t>
      </w:r>
      <w:r w:rsidR="00BD2C9B" w:rsidRPr="00327B0E">
        <w:rPr>
          <w:rFonts w:ascii="Verdana" w:hAnsi="Verdana" w:cs="Verdana"/>
          <w:sz w:val="20"/>
          <w:szCs w:val="20"/>
        </w:rPr>
        <w:t xml:space="preserve"> Pitch explicativo do projeto:</w:t>
      </w:r>
      <w:r w:rsidR="00BD2C9B">
        <w:t xml:space="preserve"> </w:t>
      </w:r>
      <w:hyperlink r:id="rId15" w:history="1">
        <w:r w:rsidR="00BD2C9B" w:rsidRPr="00327B0E">
          <w:rPr>
            <w:rStyle w:val="Hyperlink"/>
          </w:rPr>
          <w:t>https://www.youtube.com/watch?v=SaL0Hw-q-jQ</w:t>
        </w:r>
      </w:hyperlink>
    </w:p>
    <w:sectPr w:rsidR="00BD2C9B" w:rsidRPr="00356511" w:rsidSect="001B7A8E">
      <w:type w:val="continuous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A106D" w14:textId="77777777" w:rsidR="001B7A8E" w:rsidRDefault="001B7A8E" w:rsidP="001D5CBC">
      <w:pPr>
        <w:spacing w:after="0" w:line="240" w:lineRule="auto"/>
      </w:pPr>
      <w:r>
        <w:separator/>
      </w:r>
    </w:p>
  </w:endnote>
  <w:endnote w:type="continuationSeparator" w:id="0">
    <w:p w14:paraId="45900552" w14:textId="77777777" w:rsidR="001B7A8E" w:rsidRDefault="001B7A8E" w:rsidP="001D5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"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7000D" w14:textId="77777777" w:rsidR="001B7A8E" w:rsidRDefault="001B7A8E" w:rsidP="001D5CBC">
      <w:pPr>
        <w:spacing w:after="0" w:line="240" w:lineRule="auto"/>
      </w:pPr>
      <w:r>
        <w:separator/>
      </w:r>
    </w:p>
  </w:footnote>
  <w:footnote w:type="continuationSeparator" w:id="0">
    <w:p w14:paraId="78761F95" w14:textId="77777777" w:rsidR="001B7A8E" w:rsidRDefault="001B7A8E" w:rsidP="001D5C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6FAE"/>
    <w:multiLevelType w:val="hybridMultilevel"/>
    <w:tmpl w:val="C1A0CD58"/>
    <w:lvl w:ilvl="0" w:tplc="55C6FADE">
      <w:numFmt w:val="bullet"/>
      <w:lvlText w:val="•"/>
      <w:lvlJc w:val="left"/>
      <w:pPr>
        <w:ind w:left="720" w:hanging="360"/>
      </w:pPr>
      <w:rPr>
        <w:rFonts w:ascii="Verdana" w:eastAsia="Times New Roman" w:hAnsi="Verdana" w:cs="Verdan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75DA2"/>
    <w:multiLevelType w:val="hybridMultilevel"/>
    <w:tmpl w:val="9598708C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A383F28"/>
    <w:multiLevelType w:val="hybridMultilevel"/>
    <w:tmpl w:val="3EAEE788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ACD076A"/>
    <w:multiLevelType w:val="hybridMultilevel"/>
    <w:tmpl w:val="CD942F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B6306"/>
    <w:multiLevelType w:val="hybridMultilevel"/>
    <w:tmpl w:val="50F41238"/>
    <w:lvl w:ilvl="0" w:tplc="C6A41464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66C1D"/>
    <w:multiLevelType w:val="hybridMultilevel"/>
    <w:tmpl w:val="D95ADA7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CF72D2"/>
    <w:multiLevelType w:val="hybridMultilevel"/>
    <w:tmpl w:val="53348A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C0507"/>
    <w:multiLevelType w:val="hybridMultilevel"/>
    <w:tmpl w:val="FF7AB2AE"/>
    <w:lvl w:ilvl="0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21D36488"/>
    <w:multiLevelType w:val="hybridMultilevel"/>
    <w:tmpl w:val="E2F67A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AD7AFA"/>
    <w:multiLevelType w:val="hybridMultilevel"/>
    <w:tmpl w:val="1F8C89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5F2B46"/>
    <w:multiLevelType w:val="hybridMultilevel"/>
    <w:tmpl w:val="961A07C8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0DD3F70"/>
    <w:multiLevelType w:val="hybridMultilevel"/>
    <w:tmpl w:val="D2C4489A"/>
    <w:lvl w:ilvl="0" w:tplc="55C6FADE">
      <w:numFmt w:val="bullet"/>
      <w:lvlText w:val="•"/>
      <w:lvlJc w:val="left"/>
      <w:pPr>
        <w:ind w:left="1080" w:hanging="360"/>
      </w:pPr>
      <w:rPr>
        <w:rFonts w:ascii="Verdana" w:eastAsia="Times New Roman" w:hAnsi="Verdana" w:cs="Verdana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3F14FFB"/>
    <w:multiLevelType w:val="hybridMultilevel"/>
    <w:tmpl w:val="12E2C6E4"/>
    <w:lvl w:ilvl="0" w:tplc="55C6FADE">
      <w:numFmt w:val="bullet"/>
      <w:lvlText w:val="•"/>
      <w:lvlJc w:val="left"/>
      <w:pPr>
        <w:ind w:left="1080" w:hanging="360"/>
      </w:pPr>
      <w:rPr>
        <w:rFonts w:ascii="Verdana" w:eastAsia="Times New Roman" w:hAnsi="Verdana" w:cs="Verdana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9D26EF3"/>
    <w:multiLevelType w:val="hybridMultilevel"/>
    <w:tmpl w:val="32CACF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F72094"/>
    <w:multiLevelType w:val="hybridMultilevel"/>
    <w:tmpl w:val="2EF27E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BE2FA7"/>
    <w:multiLevelType w:val="hybridMultilevel"/>
    <w:tmpl w:val="C750DD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876577"/>
    <w:multiLevelType w:val="hybridMultilevel"/>
    <w:tmpl w:val="A0B81AD2"/>
    <w:lvl w:ilvl="0" w:tplc="C6A41464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7D4315"/>
    <w:multiLevelType w:val="hybridMultilevel"/>
    <w:tmpl w:val="80C6A39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8D71A5D"/>
    <w:multiLevelType w:val="hybridMultilevel"/>
    <w:tmpl w:val="0C4056DE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9FD3D9F"/>
    <w:multiLevelType w:val="hybridMultilevel"/>
    <w:tmpl w:val="9BD601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F71C47"/>
    <w:multiLevelType w:val="multilevel"/>
    <w:tmpl w:val="2A9C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CD9761D"/>
    <w:multiLevelType w:val="hybridMultilevel"/>
    <w:tmpl w:val="FEFA4198"/>
    <w:lvl w:ilvl="0" w:tplc="0416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2" w15:restartNumberingAfterBreak="0">
    <w:nsid w:val="4DC24BDE"/>
    <w:multiLevelType w:val="singleLevel"/>
    <w:tmpl w:val="44F84E48"/>
    <w:lvl w:ilvl="0">
      <w:start w:val="1"/>
      <w:numFmt w:val="decimal"/>
      <w:lvlText w:val="%1"/>
      <w:legacy w:legacy="1" w:legacySpace="0" w:legacyIndent="360"/>
      <w:lvlJc w:val="left"/>
      <w:rPr>
        <w:rFonts w:ascii="Verdana" w:hAnsi="Verdana" w:cs="Times New Roman" w:hint="default"/>
      </w:rPr>
    </w:lvl>
  </w:abstractNum>
  <w:abstractNum w:abstractNumId="23" w15:restartNumberingAfterBreak="0">
    <w:nsid w:val="4E085EEB"/>
    <w:multiLevelType w:val="hybridMultilevel"/>
    <w:tmpl w:val="5C7A122E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4" w15:restartNumberingAfterBreak="0">
    <w:nsid w:val="52C04DE5"/>
    <w:multiLevelType w:val="hybridMultilevel"/>
    <w:tmpl w:val="DF704558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6862CB0"/>
    <w:multiLevelType w:val="hybridMultilevel"/>
    <w:tmpl w:val="B2645B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6EA9BC4">
      <w:numFmt w:val="bullet"/>
      <w:lvlText w:val="•"/>
      <w:lvlJc w:val="left"/>
      <w:pPr>
        <w:ind w:left="2160" w:hanging="360"/>
      </w:pPr>
      <w:rPr>
        <w:rFonts w:ascii="Verdana" w:eastAsia="Times New Roman" w:hAnsi="Verdana" w:cs="Verdana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83243F"/>
    <w:multiLevelType w:val="multilevel"/>
    <w:tmpl w:val="824C2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D47F3A"/>
    <w:multiLevelType w:val="hybridMultilevel"/>
    <w:tmpl w:val="2CF4FC68"/>
    <w:lvl w:ilvl="0" w:tplc="55C6FADE">
      <w:numFmt w:val="bullet"/>
      <w:lvlText w:val="•"/>
      <w:lvlJc w:val="left"/>
      <w:pPr>
        <w:ind w:left="1080" w:hanging="360"/>
      </w:pPr>
      <w:rPr>
        <w:rFonts w:ascii="Verdana" w:eastAsia="Times New Roman" w:hAnsi="Verdana" w:cs="Verdana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62185386">
    <w:abstractNumId w:val="22"/>
  </w:num>
  <w:num w:numId="2" w16cid:durableId="1547258911">
    <w:abstractNumId w:val="21"/>
  </w:num>
  <w:num w:numId="3" w16cid:durableId="58791566">
    <w:abstractNumId w:val="9"/>
  </w:num>
  <w:num w:numId="4" w16cid:durableId="2035839466">
    <w:abstractNumId w:val="25"/>
  </w:num>
  <w:num w:numId="5" w16cid:durableId="447815963">
    <w:abstractNumId w:val="20"/>
  </w:num>
  <w:num w:numId="6" w16cid:durableId="1534230158">
    <w:abstractNumId w:val="10"/>
  </w:num>
  <w:num w:numId="7" w16cid:durableId="14042691">
    <w:abstractNumId w:val="2"/>
  </w:num>
  <w:num w:numId="8" w16cid:durableId="1524592716">
    <w:abstractNumId w:val="24"/>
  </w:num>
  <w:num w:numId="9" w16cid:durableId="2041467626">
    <w:abstractNumId w:val="1"/>
  </w:num>
  <w:num w:numId="10" w16cid:durableId="392967720">
    <w:abstractNumId w:val="18"/>
  </w:num>
  <w:num w:numId="11" w16cid:durableId="1687634671">
    <w:abstractNumId w:val="15"/>
  </w:num>
  <w:num w:numId="12" w16cid:durableId="218833402">
    <w:abstractNumId w:val="5"/>
  </w:num>
  <w:num w:numId="13" w16cid:durableId="578099125">
    <w:abstractNumId w:val="14"/>
  </w:num>
  <w:num w:numId="14" w16cid:durableId="1980305250">
    <w:abstractNumId w:val="6"/>
  </w:num>
  <w:num w:numId="15" w16cid:durableId="2056615009">
    <w:abstractNumId w:val="19"/>
  </w:num>
  <w:num w:numId="16" w16cid:durableId="975139497">
    <w:abstractNumId w:val="13"/>
  </w:num>
  <w:num w:numId="17" w16cid:durableId="1226405452">
    <w:abstractNumId w:val="25"/>
  </w:num>
  <w:num w:numId="18" w16cid:durableId="426734024">
    <w:abstractNumId w:val="26"/>
  </w:num>
  <w:num w:numId="19" w16cid:durableId="724915140">
    <w:abstractNumId w:val="23"/>
  </w:num>
  <w:num w:numId="20" w16cid:durableId="498888624">
    <w:abstractNumId w:val="3"/>
  </w:num>
  <w:num w:numId="21" w16cid:durableId="1627857803">
    <w:abstractNumId w:val="17"/>
  </w:num>
  <w:num w:numId="22" w16cid:durableId="15623866">
    <w:abstractNumId w:val="0"/>
  </w:num>
  <w:num w:numId="23" w16cid:durableId="292296697">
    <w:abstractNumId w:val="27"/>
  </w:num>
  <w:num w:numId="24" w16cid:durableId="404375694">
    <w:abstractNumId w:val="11"/>
  </w:num>
  <w:num w:numId="25" w16cid:durableId="1135567455">
    <w:abstractNumId w:val="12"/>
  </w:num>
  <w:num w:numId="26" w16cid:durableId="1003626361">
    <w:abstractNumId w:val="7"/>
  </w:num>
  <w:num w:numId="27" w16cid:durableId="1628125448">
    <w:abstractNumId w:val="8"/>
  </w:num>
  <w:num w:numId="28" w16cid:durableId="2040541326">
    <w:abstractNumId w:val="16"/>
  </w:num>
  <w:num w:numId="29" w16cid:durableId="1884179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AF5"/>
    <w:rsid w:val="00002698"/>
    <w:rsid w:val="000121BD"/>
    <w:rsid w:val="00034D9D"/>
    <w:rsid w:val="00036CDE"/>
    <w:rsid w:val="00062E1B"/>
    <w:rsid w:val="00067E92"/>
    <w:rsid w:val="00086991"/>
    <w:rsid w:val="000A2B59"/>
    <w:rsid w:val="000A3A8A"/>
    <w:rsid w:val="000A7192"/>
    <w:rsid w:val="000B50CB"/>
    <w:rsid w:val="000B667A"/>
    <w:rsid w:val="000E16B7"/>
    <w:rsid w:val="000E7E32"/>
    <w:rsid w:val="00125997"/>
    <w:rsid w:val="00127F86"/>
    <w:rsid w:val="00145F61"/>
    <w:rsid w:val="00154FC5"/>
    <w:rsid w:val="00156692"/>
    <w:rsid w:val="00156751"/>
    <w:rsid w:val="00161A1F"/>
    <w:rsid w:val="00162644"/>
    <w:rsid w:val="00163641"/>
    <w:rsid w:val="0017184B"/>
    <w:rsid w:val="0017612E"/>
    <w:rsid w:val="001969E4"/>
    <w:rsid w:val="001B16F9"/>
    <w:rsid w:val="001B2D9B"/>
    <w:rsid w:val="001B3683"/>
    <w:rsid w:val="001B7A8E"/>
    <w:rsid w:val="001C5DBB"/>
    <w:rsid w:val="001D3E4D"/>
    <w:rsid w:val="001D582A"/>
    <w:rsid w:val="001D5CBC"/>
    <w:rsid w:val="001F1D17"/>
    <w:rsid w:val="0022672F"/>
    <w:rsid w:val="00240C14"/>
    <w:rsid w:val="002438CC"/>
    <w:rsid w:val="002608E6"/>
    <w:rsid w:val="002652D9"/>
    <w:rsid w:val="00277CE7"/>
    <w:rsid w:val="002C4CEE"/>
    <w:rsid w:val="002D240E"/>
    <w:rsid w:val="002E43DD"/>
    <w:rsid w:val="002E4B83"/>
    <w:rsid w:val="00306CB4"/>
    <w:rsid w:val="00313698"/>
    <w:rsid w:val="003172BE"/>
    <w:rsid w:val="0032092D"/>
    <w:rsid w:val="00327B0E"/>
    <w:rsid w:val="0033211F"/>
    <w:rsid w:val="00334A66"/>
    <w:rsid w:val="0033730B"/>
    <w:rsid w:val="00350BB6"/>
    <w:rsid w:val="0035133D"/>
    <w:rsid w:val="00356511"/>
    <w:rsid w:val="003652E4"/>
    <w:rsid w:val="003726DB"/>
    <w:rsid w:val="00373CAD"/>
    <w:rsid w:val="003820CC"/>
    <w:rsid w:val="003905BB"/>
    <w:rsid w:val="00393F6D"/>
    <w:rsid w:val="003B1D0E"/>
    <w:rsid w:val="003C418C"/>
    <w:rsid w:val="003D7B1A"/>
    <w:rsid w:val="003E3D41"/>
    <w:rsid w:val="003F1504"/>
    <w:rsid w:val="003F6107"/>
    <w:rsid w:val="00414027"/>
    <w:rsid w:val="004157C6"/>
    <w:rsid w:val="004320CD"/>
    <w:rsid w:val="004572DF"/>
    <w:rsid w:val="0046634B"/>
    <w:rsid w:val="00497B92"/>
    <w:rsid w:val="004A0A7A"/>
    <w:rsid w:val="004A2AE5"/>
    <w:rsid w:val="004A2E5D"/>
    <w:rsid w:val="004B105C"/>
    <w:rsid w:val="004B3B80"/>
    <w:rsid w:val="004C27A5"/>
    <w:rsid w:val="004C3014"/>
    <w:rsid w:val="004D7078"/>
    <w:rsid w:val="004E7E77"/>
    <w:rsid w:val="004F78D3"/>
    <w:rsid w:val="005051F8"/>
    <w:rsid w:val="00533B75"/>
    <w:rsid w:val="00594BEA"/>
    <w:rsid w:val="0059546E"/>
    <w:rsid w:val="005A40C8"/>
    <w:rsid w:val="005A7799"/>
    <w:rsid w:val="005B4467"/>
    <w:rsid w:val="005C4826"/>
    <w:rsid w:val="005C5A51"/>
    <w:rsid w:val="00603A53"/>
    <w:rsid w:val="0062180A"/>
    <w:rsid w:val="0062748E"/>
    <w:rsid w:val="00634474"/>
    <w:rsid w:val="00637FDC"/>
    <w:rsid w:val="0065416A"/>
    <w:rsid w:val="0065573A"/>
    <w:rsid w:val="00655770"/>
    <w:rsid w:val="00666F4A"/>
    <w:rsid w:val="00667F6B"/>
    <w:rsid w:val="00686022"/>
    <w:rsid w:val="006965B8"/>
    <w:rsid w:val="006A7056"/>
    <w:rsid w:val="006F2AEF"/>
    <w:rsid w:val="007006E4"/>
    <w:rsid w:val="0072315E"/>
    <w:rsid w:val="007302DA"/>
    <w:rsid w:val="00753DCF"/>
    <w:rsid w:val="007543E8"/>
    <w:rsid w:val="00777986"/>
    <w:rsid w:val="00783D90"/>
    <w:rsid w:val="00794B5E"/>
    <w:rsid w:val="007A220B"/>
    <w:rsid w:val="007A2D36"/>
    <w:rsid w:val="007C39E9"/>
    <w:rsid w:val="007C3BDD"/>
    <w:rsid w:val="007F1D85"/>
    <w:rsid w:val="00803ED2"/>
    <w:rsid w:val="008068D9"/>
    <w:rsid w:val="0081030E"/>
    <w:rsid w:val="00840097"/>
    <w:rsid w:val="00860CB0"/>
    <w:rsid w:val="00865B55"/>
    <w:rsid w:val="00874A28"/>
    <w:rsid w:val="0088028E"/>
    <w:rsid w:val="00891C43"/>
    <w:rsid w:val="008B0A98"/>
    <w:rsid w:val="008B3507"/>
    <w:rsid w:val="008B71BD"/>
    <w:rsid w:val="008C0B7C"/>
    <w:rsid w:val="008C770C"/>
    <w:rsid w:val="008D0FD3"/>
    <w:rsid w:val="008D1C78"/>
    <w:rsid w:val="008E087E"/>
    <w:rsid w:val="008E3CA0"/>
    <w:rsid w:val="008F3CC0"/>
    <w:rsid w:val="00912DAE"/>
    <w:rsid w:val="00932514"/>
    <w:rsid w:val="00934F02"/>
    <w:rsid w:val="0096773B"/>
    <w:rsid w:val="00974B0D"/>
    <w:rsid w:val="009C0DF3"/>
    <w:rsid w:val="009C2FA3"/>
    <w:rsid w:val="009E1904"/>
    <w:rsid w:val="009F0DDE"/>
    <w:rsid w:val="009F11C9"/>
    <w:rsid w:val="009F379F"/>
    <w:rsid w:val="009F749F"/>
    <w:rsid w:val="00A10936"/>
    <w:rsid w:val="00A13DC6"/>
    <w:rsid w:val="00A359E3"/>
    <w:rsid w:val="00A65CCA"/>
    <w:rsid w:val="00A715A3"/>
    <w:rsid w:val="00A903A8"/>
    <w:rsid w:val="00A97F35"/>
    <w:rsid w:val="00AC555A"/>
    <w:rsid w:val="00B01224"/>
    <w:rsid w:val="00B202D5"/>
    <w:rsid w:val="00B41E1A"/>
    <w:rsid w:val="00B5191A"/>
    <w:rsid w:val="00B70329"/>
    <w:rsid w:val="00B73C01"/>
    <w:rsid w:val="00B80349"/>
    <w:rsid w:val="00B85E30"/>
    <w:rsid w:val="00BB512B"/>
    <w:rsid w:val="00BC4A56"/>
    <w:rsid w:val="00BD13B1"/>
    <w:rsid w:val="00BD2C9B"/>
    <w:rsid w:val="00BF6DAE"/>
    <w:rsid w:val="00C05599"/>
    <w:rsid w:val="00C06E4A"/>
    <w:rsid w:val="00C101B0"/>
    <w:rsid w:val="00C1047A"/>
    <w:rsid w:val="00C22B2E"/>
    <w:rsid w:val="00C2798D"/>
    <w:rsid w:val="00C41B9F"/>
    <w:rsid w:val="00C427A2"/>
    <w:rsid w:val="00C57C3B"/>
    <w:rsid w:val="00C63C54"/>
    <w:rsid w:val="00C7453A"/>
    <w:rsid w:val="00C800D2"/>
    <w:rsid w:val="00C86406"/>
    <w:rsid w:val="00C94B07"/>
    <w:rsid w:val="00C9727C"/>
    <w:rsid w:val="00CB45FB"/>
    <w:rsid w:val="00CE1DB8"/>
    <w:rsid w:val="00CE5DEC"/>
    <w:rsid w:val="00CE686F"/>
    <w:rsid w:val="00CF1CBC"/>
    <w:rsid w:val="00CF4785"/>
    <w:rsid w:val="00D0414C"/>
    <w:rsid w:val="00D06B0B"/>
    <w:rsid w:val="00D259AF"/>
    <w:rsid w:val="00D302B3"/>
    <w:rsid w:val="00D555D4"/>
    <w:rsid w:val="00D64B5F"/>
    <w:rsid w:val="00DB745D"/>
    <w:rsid w:val="00DC6534"/>
    <w:rsid w:val="00DF6ED5"/>
    <w:rsid w:val="00E06154"/>
    <w:rsid w:val="00E17290"/>
    <w:rsid w:val="00E36971"/>
    <w:rsid w:val="00E4377E"/>
    <w:rsid w:val="00E45F1B"/>
    <w:rsid w:val="00E45F42"/>
    <w:rsid w:val="00E46134"/>
    <w:rsid w:val="00E520A2"/>
    <w:rsid w:val="00E60962"/>
    <w:rsid w:val="00E65FE6"/>
    <w:rsid w:val="00E70692"/>
    <w:rsid w:val="00E979AD"/>
    <w:rsid w:val="00EB6889"/>
    <w:rsid w:val="00EC628D"/>
    <w:rsid w:val="00EF0F11"/>
    <w:rsid w:val="00F00664"/>
    <w:rsid w:val="00F26ED0"/>
    <w:rsid w:val="00F27629"/>
    <w:rsid w:val="00F355AD"/>
    <w:rsid w:val="00F43116"/>
    <w:rsid w:val="00F5513B"/>
    <w:rsid w:val="00F956B4"/>
    <w:rsid w:val="00FA6041"/>
    <w:rsid w:val="00FB54AA"/>
    <w:rsid w:val="00FC0AF5"/>
    <w:rsid w:val="00FC3A9F"/>
    <w:rsid w:val="00FD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177F8A4"/>
  <w15:docId w15:val="{5D33DBB1-86EC-473F-9130-978B7BAF6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3A8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359E3"/>
    <w:pPr>
      <w:keepNext/>
      <w:tabs>
        <w:tab w:val="left" w:pos="4962"/>
      </w:tabs>
      <w:autoSpaceDE w:val="0"/>
      <w:autoSpaceDN w:val="0"/>
      <w:spacing w:after="0" w:line="240" w:lineRule="auto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7B92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A359E3"/>
    <w:rPr>
      <w:rFonts w:ascii="Arial" w:hAnsi="Arial" w:cs="Arial"/>
      <w:b/>
      <w:bCs/>
      <w:sz w:val="22"/>
      <w:szCs w:val="22"/>
    </w:rPr>
  </w:style>
  <w:style w:type="paragraph" w:styleId="NormalWeb">
    <w:name w:val="Normal (Web)"/>
    <w:basedOn w:val="Normal"/>
    <w:uiPriority w:val="99"/>
    <w:rsid w:val="00A359E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rsid w:val="00A359E3"/>
    <w:pPr>
      <w:autoSpaceDE w:val="0"/>
      <w:autoSpaceDN w:val="0"/>
      <w:spacing w:after="0" w:line="240" w:lineRule="auto"/>
    </w:pPr>
    <w:rPr>
      <w:rFonts w:ascii="Verdana" w:hAnsi="Verdana" w:cs="Verdana"/>
      <w:sz w:val="18"/>
      <w:szCs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A359E3"/>
    <w:rPr>
      <w:rFonts w:ascii="Verdana" w:hAnsi="Verdana" w:cs="Verdana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359E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97B92"/>
    <w:rPr>
      <w:rFonts w:ascii="Cambria" w:eastAsia="Times New Roman" w:hAnsi="Cambria" w:cs="Times New Roman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F956B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4377E"/>
  </w:style>
  <w:style w:type="character" w:styleId="Strong">
    <w:name w:val="Strong"/>
    <w:basedOn w:val="DefaultParagraphFont"/>
    <w:uiPriority w:val="22"/>
    <w:qFormat/>
    <w:rsid w:val="00E4377E"/>
    <w:rPr>
      <w:b/>
      <w:bCs/>
    </w:rPr>
  </w:style>
  <w:style w:type="character" w:styleId="Emphasis">
    <w:name w:val="Emphasis"/>
    <w:basedOn w:val="DefaultParagraphFont"/>
    <w:uiPriority w:val="20"/>
    <w:qFormat/>
    <w:rsid w:val="00E4377E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891C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C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visually-hidden">
    <w:name w:val="visually-hidden"/>
    <w:basedOn w:val="DefaultParagraphFont"/>
    <w:rsid w:val="0088028E"/>
  </w:style>
  <w:style w:type="paragraph" w:customStyle="1" w:styleId="pvs-listitem--with-top-padding">
    <w:name w:val="pvs-list__item--with-top-padding"/>
    <w:basedOn w:val="Normal"/>
    <w:rsid w:val="0088028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white-space-pre">
    <w:name w:val="white-space-pre"/>
    <w:basedOn w:val="DefaultParagraphFont"/>
    <w:rsid w:val="0088028E"/>
  </w:style>
  <w:style w:type="character" w:customStyle="1" w:styleId="Internetlink">
    <w:name w:val="Internet link"/>
    <w:basedOn w:val="DefaultParagraphFont"/>
    <w:rsid w:val="00E17290"/>
    <w:rPr>
      <w:color w:val="0563C1"/>
      <w:u w:val="single" w:color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E17290"/>
    <w:rPr>
      <w:color w:val="605E5C"/>
      <w:shd w:val="clear" w:color="auto" w:fill="E1DFDD"/>
    </w:rPr>
  </w:style>
  <w:style w:type="paragraph" w:customStyle="1" w:styleId="Standard">
    <w:name w:val="Standard"/>
    <w:rsid w:val="00F5513B"/>
    <w:pPr>
      <w:suppressAutoHyphens/>
      <w:autoSpaceDN w:val="0"/>
      <w:spacing w:after="160" w:line="256" w:lineRule="auto"/>
    </w:pPr>
    <w:rPr>
      <w:rFonts w:eastAsia="Calibri" w:cs="F"/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27B0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5C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CB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D5C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CB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5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95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6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4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linkedin.com/in/renan-vazquez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dasa.com.br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tento.com/pb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youtube.com/watch?v=SaL0Hw-q-jQ" TargetMode="External"/><Relationship Id="rId10" Type="http://schemas.openxmlformats.org/officeDocument/2006/relationships/hyperlink" Target="https://github.com/carlajb" TargetMode="External"/><Relationship Id="rId4" Type="http://schemas.openxmlformats.org/officeDocument/2006/relationships/styles" Target="styles.xml"/><Relationship Id="rId9" Type="http://schemas.openxmlformats.org/officeDocument/2006/relationships/hyperlink" Target="mailto:carla.braga.dev@gmail.com" TargetMode="External"/><Relationship Id="rId14" Type="http://schemas.openxmlformats.org/officeDocument/2006/relationships/hyperlink" Target="https://techboard-latam.com.br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otal\CV\CV_Ricardo%20Pasqualucci%20Marzull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isl xmlns:xsd="http://www.w3.org/2001/XMLSchema" xmlns:xsi="http://www.w3.org/2001/XMLSchema-instance" xmlns="http://www.boldonjames.com/2008/01/sie/internal/label" sislVersion="0" policy="180d06e4-a44d-42a9-abe2-9bd0f71c347d" origin="userSelected"/>
</file>

<file path=customXml/itemProps1.xml><?xml version="1.0" encoding="utf-8"?>
<ds:datastoreItem xmlns:ds="http://schemas.openxmlformats.org/officeDocument/2006/customXml" ds:itemID="{9809317A-74B3-4C80-B239-AC715B76C08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E818C41-157D-430F-9411-9F5A30B8836E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CV_Ricardo Pasqualucci Marzullo.dot</Template>
  <TotalTime>41</TotalTime>
  <Pages>3</Pages>
  <Words>797</Words>
  <Characters>4310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dc:description>                                                              </dc:description>
  <cp:lastModifiedBy>Pasqualucci Marzullo, Ricardo (Sao Paulo)</cp:lastModifiedBy>
  <cp:revision>14</cp:revision>
  <cp:lastPrinted>2023-03-05T15:54:00Z</cp:lastPrinted>
  <dcterms:created xsi:type="dcterms:W3CDTF">2023-06-07T16:05:00Z</dcterms:created>
  <dcterms:modified xsi:type="dcterms:W3CDTF">2024-03-18T02:35:00Z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2e41c124-127b-44d2-b8ac-29152b219fea</vt:lpwstr>
  </property>
  <property fmtid="{D5CDD505-2E9C-101B-9397-08002B2CF9AE}" pid="3" name="bjSaver">
    <vt:lpwstr>/Hw5A52e49pMtsGyrROT/7DrN6cxlEVI</vt:lpwstr>
  </property>
  <property fmtid="{D5CDD505-2E9C-101B-9397-08002B2CF9AE}" pid="4" name="bjDocumentSecurityLabel">
    <vt:lpwstr>This item has no classification</vt:lpwstr>
  </property>
  <property fmtid="{D5CDD505-2E9C-101B-9397-08002B2CF9AE}" pid="5" name="bjClsUserRVM">
    <vt:lpwstr>[]</vt:lpwstr>
  </property>
</Properties>
</file>